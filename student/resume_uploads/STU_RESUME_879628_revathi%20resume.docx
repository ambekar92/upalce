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-924265653"/>
        <w:placeholder>
          <w:docPart w:val="154D8AC2534D4D63AB54240A56454B23"/>
        </w:placeholder>
        <w:docPartList>
          <w:docPartGallery w:val="Quick Parts"/>
          <w:docPartCategory w:val=" Resume Name"/>
        </w:docPartList>
      </w:sdtPr>
      <w:sdtEndPr/>
      <w:sdtContent>
        <w:p w:rsidR="00E11557" w:rsidRDefault="00DC5280">
          <w:sdt>
            <w:sdtPr>
              <w:id w:val="1404875842"/>
              <w:placeholder>
                <w:docPart w:val="CC2F0F6EEEA84DAAAA623E2B44FE303F"/>
              </w:placeholder>
              <w:date w:fullDate="2018-05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2425B7">
                <w:t>5/7/2018</w:t>
              </w:r>
            </w:sdtContent>
          </w:sdt>
          <w:r w:rsidR="00E853FF">
            <w:rPr>
              <w:noProof/>
            </w:rPr>
            <w:t xml:space="preserve"> </w:t>
          </w:r>
        </w:p>
        <w:p w:rsidR="00E11557" w:rsidRDefault="00DC528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83E9DF2686634E8E82580FD2A6654FB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9153D1">
                <w:rPr>
                  <w:lang w:val="en-IN"/>
                </w:rPr>
                <w:t>Revathi.A</w:t>
              </w:r>
              <w:proofErr w:type="spellEnd"/>
            </w:sdtContent>
          </w:sdt>
        </w:p>
        <w:sdt>
          <w:sdtPr>
            <w:alias w:val="Phone"/>
            <w:tag w:val=""/>
            <w:id w:val="1357783703"/>
            <w:placeholder>
              <w:docPart w:val="202B6FA6BE144387B6E931A9361046A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11557" w:rsidRDefault="002425B7">
              <w:pPr>
                <w:pStyle w:val="Phone"/>
              </w:pPr>
              <w:r>
                <w:t>8884204058</w:t>
              </w:r>
            </w:p>
          </w:sdtContent>
        </w:sdt>
        <w:p w:rsidR="00E11557" w:rsidRDefault="00E11557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0494F6987F404698B9AD36641863955D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11557" w:rsidRDefault="00492003">
              <w:pPr>
                <w:pStyle w:val="SenderAddress"/>
              </w:pPr>
              <w:r>
                <w:t>r</w:t>
              </w:r>
              <w:r w:rsidR="009153D1">
                <w:t>evathi.7991.ra@gmail.com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0B09500B90C45D4A8C1C8526C2BF08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11557" w:rsidRDefault="009153D1">
              <w:pPr>
                <w:pStyle w:val="SenderAddress"/>
              </w:pPr>
              <w:r>
                <w:t xml:space="preserve">#4/1, 1st B Cross, </w:t>
              </w:r>
              <w:proofErr w:type="spellStart"/>
              <w:r>
                <w:t>Cholurpalya</w:t>
              </w:r>
              <w:proofErr w:type="spellEnd"/>
              <w:r>
                <w:t xml:space="preserve"> </w:t>
              </w:r>
              <w:proofErr w:type="spellStart"/>
              <w:r>
                <w:t>Magadi</w:t>
              </w:r>
              <w:proofErr w:type="spellEnd"/>
              <w:r>
                <w:t xml:space="preserve"> </w:t>
              </w:r>
              <w:proofErr w:type="gramStart"/>
              <w:r>
                <w:t>Road,Bangalore</w:t>
              </w:r>
              <w:proofErr w:type="gramEnd"/>
              <w:r>
                <w:t>-560023</w:t>
              </w:r>
            </w:p>
          </w:sdtContent>
        </w:sdt>
        <w:p w:rsidR="00E11557" w:rsidRDefault="00E11557">
          <w:pPr>
            <w:pStyle w:val="SenderAddress"/>
          </w:pPr>
        </w:p>
        <w:p w:rsidR="00E11557" w:rsidRDefault="00DC5280"/>
      </w:sdtContent>
    </w:sdt>
    <w:p w:rsidR="00E11557" w:rsidRDefault="00E853FF">
      <w:pPr>
        <w:pStyle w:val="SectionHeading"/>
      </w:pPr>
      <w:r>
        <w:t>Objectives</w:t>
      </w:r>
    </w:p>
    <w:p w:rsidR="00E11557" w:rsidRDefault="009153D1">
      <w:r>
        <w:t>I want to work in an environment where I get an opportunity to gain knowledge and improve my skills.</w:t>
      </w:r>
    </w:p>
    <w:p w:rsidR="00E11557" w:rsidRDefault="00E853FF" w:rsidP="009153D1">
      <w:pPr>
        <w:pStyle w:val="SectionHeading"/>
      </w:pPr>
      <w:r>
        <w:t>Education</w:t>
      </w:r>
    </w:p>
    <w:p w:rsidR="009153D1" w:rsidRPr="00424BE2" w:rsidRDefault="009153D1" w:rsidP="009153D1">
      <w:pPr>
        <w:pStyle w:val="ListParagraph"/>
        <w:numPr>
          <w:ilvl w:val="0"/>
          <w:numId w:val="6"/>
        </w:numPr>
      </w:pPr>
      <w:r>
        <w:t xml:space="preserve">Class X </w:t>
      </w:r>
      <w:r w:rsidR="00424BE2">
        <w:t>–</w:t>
      </w:r>
      <w:r>
        <w:t xml:space="preserve"> </w:t>
      </w:r>
      <w:r w:rsidR="00424BE2">
        <w:rPr>
          <w:noProof/>
          <w:lang w:val="en-IN" w:eastAsia="en-IN"/>
        </w:rPr>
        <w:t>ST.FLOWERS HIGH SCHOOL\ BOSTON INTERNATIONAL PUBLIC SCHOOL,BANGALORE – 2013 – KSEEB – 85%</w:t>
      </w:r>
    </w:p>
    <w:p w:rsidR="00424BE2" w:rsidRPr="00424BE2" w:rsidRDefault="00424BE2" w:rsidP="00424BE2">
      <w:pPr>
        <w:pStyle w:val="ListParagraph"/>
        <w:numPr>
          <w:ilvl w:val="0"/>
          <w:numId w:val="6"/>
        </w:numPr>
      </w:pPr>
      <w:r>
        <w:rPr>
          <w:noProof/>
          <w:lang w:val="en-IN" w:eastAsia="en-IN"/>
        </w:rPr>
        <w:t>PUC – SHESHADRIPURAM MAIN COLLEGE,BANGALORE – 2015 – PUE – 75%</w:t>
      </w:r>
    </w:p>
    <w:p w:rsidR="00424BE2" w:rsidRPr="009153D1" w:rsidRDefault="00424BE2" w:rsidP="00424BE2">
      <w:pPr>
        <w:pStyle w:val="ListParagraph"/>
        <w:numPr>
          <w:ilvl w:val="0"/>
          <w:numId w:val="6"/>
        </w:numPr>
      </w:pPr>
      <w:r>
        <w:rPr>
          <w:noProof/>
          <w:lang w:val="en-IN" w:eastAsia="en-IN"/>
        </w:rPr>
        <w:t>BE – ACS COLLEGE OF ENGINEERING , KAMBIPURA MYSURU ROAD ,BANGALORE – 560074 – 2015 TO TILL DATE – VTU – (SGPA) 6.5</w:t>
      </w:r>
    </w:p>
    <w:p w:rsidR="00E11557" w:rsidRDefault="00424BE2">
      <w:pPr>
        <w:pStyle w:val="SectionHeading"/>
      </w:pPr>
      <w:r>
        <w:t>Certification courses</w:t>
      </w:r>
    </w:p>
    <w:p w:rsidR="00E11557" w:rsidRPr="00424BE2" w:rsidRDefault="008B54E8" w:rsidP="00424BE2">
      <w:pPr>
        <w:pStyle w:val="ListParagraph"/>
        <w:numPr>
          <w:ilvl w:val="0"/>
          <w:numId w:val="8"/>
        </w:numPr>
        <w:spacing w:after="0"/>
        <w:rPr>
          <w:iCs/>
        </w:rPr>
      </w:pPr>
      <w:r>
        <w:rPr>
          <w:iCs/>
        </w:rPr>
        <w:t xml:space="preserve">Hands on workshop “Design and Fabrication of PCB” conducted by </w:t>
      </w:r>
      <w:r>
        <w:rPr>
          <w:b/>
          <w:iCs/>
        </w:rPr>
        <w:t xml:space="preserve">INFOTECH SOLUTIONS, </w:t>
      </w:r>
      <w:r>
        <w:rPr>
          <w:iCs/>
        </w:rPr>
        <w:t>Bangalore.</w:t>
      </w:r>
    </w:p>
    <w:p w:rsidR="008B54E8" w:rsidRPr="008B54E8" w:rsidRDefault="008B54E8" w:rsidP="008B54E8">
      <w:pPr>
        <w:pStyle w:val="SectionHeading"/>
      </w:pPr>
      <w:r>
        <w:t>General details</w:t>
      </w:r>
    </w:p>
    <w:p w:rsidR="00E11557" w:rsidRDefault="008B54E8">
      <w:pPr>
        <w:pStyle w:val="ListParagraph"/>
        <w:numPr>
          <w:ilvl w:val="0"/>
          <w:numId w:val="4"/>
        </w:numPr>
        <w:spacing w:after="0"/>
        <w:ind w:left="288" w:hanging="288"/>
      </w:pPr>
      <w:r>
        <w:t>Date of birth: 3-10-1997</w:t>
      </w:r>
    </w:p>
    <w:p w:rsidR="008B54E8" w:rsidRDefault="008B54E8">
      <w:pPr>
        <w:pStyle w:val="ListParagraph"/>
        <w:numPr>
          <w:ilvl w:val="0"/>
          <w:numId w:val="4"/>
        </w:numPr>
        <w:spacing w:after="0"/>
        <w:ind w:left="288" w:hanging="288"/>
      </w:pPr>
      <w:r>
        <w:t>Gender: Female</w:t>
      </w:r>
    </w:p>
    <w:p w:rsidR="008B54E8" w:rsidRDefault="008B54E8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Father: </w:t>
      </w:r>
      <w:proofErr w:type="spellStart"/>
      <w:r>
        <w:t>Arumugam.P</w:t>
      </w:r>
      <w:proofErr w:type="spellEnd"/>
    </w:p>
    <w:p w:rsidR="008B54E8" w:rsidRDefault="008B54E8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Mother: </w:t>
      </w:r>
      <w:proofErr w:type="spellStart"/>
      <w:r>
        <w:t>Kala.A</w:t>
      </w:r>
      <w:proofErr w:type="spellEnd"/>
    </w:p>
    <w:p w:rsidR="00E11557" w:rsidRDefault="00E11557">
      <w:pPr>
        <w:spacing w:after="200" w:line="276" w:lineRule="auto"/>
      </w:pPr>
    </w:p>
    <w:p w:rsidR="008B54E8" w:rsidRDefault="008B54E8" w:rsidP="008B54E8">
      <w:pPr>
        <w:pStyle w:val="SectionHeading"/>
      </w:pPr>
      <w:r>
        <w:t>Languages known</w:t>
      </w:r>
    </w:p>
    <w:p w:rsidR="008B54E8" w:rsidRPr="008B54E8" w:rsidRDefault="008B54E8" w:rsidP="008B54E8">
      <w:proofErr w:type="spellStart"/>
      <w:proofErr w:type="gramStart"/>
      <w:r>
        <w:t>English,Kannada</w:t>
      </w:r>
      <w:proofErr w:type="gramEnd"/>
      <w:r>
        <w:t>,Tamil</w:t>
      </w:r>
      <w:proofErr w:type="spellEnd"/>
    </w:p>
    <w:p w:rsidR="00B475C1" w:rsidRDefault="00B475C1" w:rsidP="00B475C1">
      <w:pPr>
        <w:pStyle w:val="SectionHeading"/>
      </w:pPr>
      <w:r>
        <w:t>Software known</w:t>
      </w:r>
    </w:p>
    <w:p w:rsidR="008B54E8" w:rsidRDefault="00B475C1">
      <w:pPr>
        <w:spacing w:after="200" w:line="276" w:lineRule="auto"/>
      </w:pPr>
      <w:r>
        <w:t xml:space="preserve">Microsoft </w:t>
      </w:r>
      <w:proofErr w:type="gramStart"/>
      <w:r>
        <w:t>office ,</w:t>
      </w:r>
      <w:proofErr w:type="gramEnd"/>
      <w:r>
        <w:t xml:space="preserve"> MATLAB, XILINX ISI</w:t>
      </w:r>
    </w:p>
    <w:p w:rsidR="00B475C1" w:rsidRDefault="00B475C1" w:rsidP="00B475C1">
      <w:pPr>
        <w:pStyle w:val="SectionHeading"/>
      </w:pPr>
      <w:r>
        <w:t>Hobby</w:t>
      </w:r>
    </w:p>
    <w:p w:rsidR="00492003" w:rsidRPr="00492003" w:rsidRDefault="00492003" w:rsidP="00492003">
      <w:r>
        <w:t>Reading books</w:t>
      </w:r>
    </w:p>
    <w:p w:rsidR="00B475C1" w:rsidRDefault="00B475C1" w:rsidP="00B475C1"/>
    <w:p w:rsidR="00B475C1" w:rsidRDefault="00B475C1" w:rsidP="00B475C1">
      <w:pPr>
        <w:pStyle w:val="SectionHeading"/>
      </w:pPr>
      <w:r>
        <w:t>Declaration</w:t>
      </w:r>
    </w:p>
    <w:p w:rsidR="00B475C1" w:rsidRPr="00B475C1" w:rsidRDefault="00B475C1" w:rsidP="00B475C1">
      <w:r>
        <w:t xml:space="preserve">I hereby, declare that all particulars </w:t>
      </w:r>
      <w:proofErr w:type="gramStart"/>
      <w:r>
        <w:t>presented  above</w:t>
      </w:r>
      <w:proofErr w:type="gramEnd"/>
      <w:r>
        <w:t>, are best of my knowledge.</w:t>
      </w:r>
    </w:p>
    <w:p w:rsidR="00B475C1" w:rsidRDefault="00B475C1" w:rsidP="00B475C1">
      <w:pPr>
        <w:pStyle w:val="SectionHeading"/>
      </w:pPr>
      <w:proofErr w:type="gramStart"/>
      <w:r>
        <w:t>Place :</w:t>
      </w:r>
      <w:proofErr w:type="gramEnd"/>
      <w:r>
        <w:t xml:space="preserve"> Bangalore</w:t>
      </w:r>
    </w:p>
    <w:p w:rsidR="00B475C1" w:rsidRDefault="00B475C1" w:rsidP="00B475C1">
      <w:r>
        <w:t xml:space="preserve"> </w:t>
      </w:r>
    </w:p>
    <w:p w:rsidR="00B475C1" w:rsidRDefault="00B475C1" w:rsidP="00B475C1"/>
    <w:p w:rsidR="00B475C1" w:rsidRDefault="00B475C1" w:rsidP="00B475C1"/>
    <w:p w:rsidR="00B475C1" w:rsidRDefault="00B475C1" w:rsidP="00B475C1">
      <w:pPr>
        <w:rPr>
          <w:b/>
        </w:rPr>
      </w:pPr>
      <w:r w:rsidRPr="00B475C1">
        <w:rPr>
          <w:b/>
        </w:rPr>
        <w:t>SIGNATURE</w:t>
      </w:r>
    </w:p>
    <w:p w:rsidR="00B475C1" w:rsidRPr="00B475C1" w:rsidRDefault="00B475C1" w:rsidP="00B475C1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R</w:t>
      </w:r>
      <w:bookmarkStart w:id="0" w:name="_GoBack"/>
      <w:bookmarkEnd w:id="0"/>
      <w:r>
        <w:rPr>
          <w:b/>
        </w:rPr>
        <w:t>evathi.A</w:t>
      </w:r>
      <w:proofErr w:type="spellEnd"/>
      <w:r>
        <w:rPr>
          <w:b/>
        </w:rPr>
        <w:t>)</w:t>
      </w:r>
    </w:p>
    <w:sectPr w:rsidR="00B475C1" w:rsidRPr="00B475C1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80" w:rsidRDefault="00DC5280">
      <w:pPr>
        <w:spacing w:after="0" w:line="240" w:lineRule="auto"/>
      </w:pPr>
      <w:r>
        <w:separator/>
      </w:r>
    </w:p>
  </w:endnote>
  <w:endnote w:type="continuationSeparator" w:id="0">
    <w:p w:rsidR="00DC5280" w:rsidRDefault="00DC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557" w:rsidRDefault="00E853F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E11557" w:rsidRDefault="00E11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E11557" w:rsidRDefault="00E115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11557" w:rsidRDefault="00E853F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425B7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E11557" w:rsidRDefault="00E853F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2425B7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557" w:rsidRDefault="00E853FF"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2907BC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E11557" w:rsidRDefault="00E11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E11557" w:rsidRDefault="00E115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E11557" w:rsidRDefault="00E853F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E11557" w:rsidRDefault="00E853F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80" w:rsidRDefault="00DC5280">
      <w:pPr>
        <w:spacing w:after="0" w:line="240" w:lineRule="auto"/>
      </w:pPr>
      <w:r>
        <w:separator/>
      </w:r>
    </w:p>
  </w:footnote>
  <w:footnote w:type="continuationSeparator" w:id="0">
    <w:p w:rsidR="00DC5280" w:rsidRDefault="00DC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557" w:rsidRDefault="00E853FF">
    <w:pPr>
      <w:pStyle w:val="Header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D62BD3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1557" w:rsidRDefault="00E853F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E11557" w:rsidRDefault="00E853FF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E11557" w:rsidRDefault="00E1155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E11557" w:rsidRDefault="00E11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557" w:rsidRDefault="00E853F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3719BE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E11557" w:rsidRDefault="00E1155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1557" w:rsidRDefault="00E1155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E11557" w:rsidRDefault="00E11557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4A94"/>
    <w:multiLevelType w:val="hybridMultilevel"/>
    <w:tmpl w:val="C03C3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63C9"/>
    <w:multiLevelType w:val="hybridMultilevel"/>
    <w:tmpl w:val="D5A8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077A08"/>
    <w:multiLevelType w:val="hybridMultilevel"/>
    <w:tmpl w:val="A3DEF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D1"/>
    <w:rsid w:val="002425B7"/>
    <w:rsid w:val="00424BE2"/>
    <w:rsid w:val="00492003"/>
    <w:rsid w:val="008B54E8"/>
    <w:rsid w:val="009153D1"/>
    <w:rsid w:val="00B475C1"/>
    <w:rsid w:val="00DC5280"/>
    <w:rsid w:val="00E11557"/>
    <w:rsid w:val="00E853FF"/>
    <w:rsid w:val="00F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10C3"/>
  <w15:docId w15:val="{37ADC8F9-83D2-488B-A031-BEF85428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B54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4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4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4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4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4D8AC2534D4D63AB54240A56454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D233-AA24-4557-BEA5-F3458D7A6F35}"/>
      </w:docPartPr>
      <w:docPartBody>
        <w:p w:rsidR="008E3C9B" w:rsidRDefault="00A31421">
          <w:pPr>
            <w:pStyle w:val="154D8AC2534D4D63AB54240A56454B2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C2F0F6EEEA84DAAAA623E2B44FE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05FC1-0036-4655-849A-EC23601100BC}"/>
      </w:docPartPr>
      <w:docPartBody>
        <w:p w:rsidR="008E3C9B" w:rsidRDefault="00A31421">
          <w:pPr>
            <w:pStyle w:val="CC2F0F6EEEA84DAAAA623E2B44FE303F"/>
          </w:pPr>
          <w:r>
            <w:t>[Type the date]</w:t>
          </w:r>
        </w:p>
      </w:docPartBody>
    </w:docPart>
    <w:docPart>
      <w:docPartPr>
        <w:name w:val="83E9DF2686634E8E82580FD2A665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E61E7-B96C-410D-96FB-80490E75B158}"/>
      </w:docPartPr>
      <w:docPartBody>
        <w:p w:rsidR="008E3C9B" w:rsidRDefault="00A31421">
          <w:pPr>
            <w:pStyle w:val="83E9DF2686634E8E82580FD2A6654FB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02B6FA6BE144387B6E931A936104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069E7-1D97-4B29-955D-B1E39638BA70}"/>
      </w:docPartPr>
      <w:docPartBody>
        <w:p w:rsidR="008E3C9B" w:rsidRDefault="00A31421">
          <w:pPr>
            <w:pStyle w:val="202B6FA6BE144387B6E931A9361046A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0494F6987F404698B9AD366418639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974E5-DCA5-493A-BE6F-0C7EA8EEEF3A}"/>
      </w:docPartPr>
      <w:docPartBody>
        <w:p w:rsidR="008E3C9B" w:rsidRDefault="00A31421">
          <w:pPr>
            <w:pStyle w:val="0494F6987F404698B9AD36641863955D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0B09500B90C45D4A8C1C8526C2BF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9048E-ADE9-4EB2-9817-9472CCFBD8D4}"/>
      </w:docPartPr>
      <w:docPartBody>
        <w:p w:rsidR="008E3C9B" w:rsidRDefault="00A31421">
          <w:pPr>
            <w:pStyle w:val="00B09500B90C45D4A8C1C8526C2BF084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21"/>
    <w:rsid w:val="004360C6"/>
    <w:rsid w:val="00606C58"/>
    <w:rsid w:val="008E3C9B"/>
    <w:rsid w:val="00A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54D8AC2534D4D63AB54240A56454B23">
    <w:name w:val="154D8AC2534D4D63AB54240A56454B23"/>
  </w:style>
  <w:style w:type="paragraph" w:customStyle="1" w:styleId="CC2F0F6EEEA84DAAAA623E2B44FE303F">
    <w:name w:val="CC2F0F6EEEA84DAAAA623E2B44FE303F"/>
  </w:style>
  <w:style w:type="paragraph" w:customStyle="1" w:styleId="83E9DF2686634E8E82580FD2A6654FB9">
    <w:name w:val="83E9DF2686634E8E82580FD2A6654FB9"/>
  </w:style>
  <w:style w:type="paragraph" w:customStyle="1" w:styleId="202B6FA6BE144387B6E931A9361046AC">
    <w:name w:val="202B6FA6BE144387B6E931A9361046AC"/>
  </w:style>
  <w:style w:type="paragraph" w:customStyle="1" w:styleId="0494F6987F404698B9AD36641863955D">
    <w:name w:val="0494F6987F404698B9AD36641863955D"/>
  </w:style>
  <w:style w:type="paragraph" w:customStyle="1" w:styleId="00B09500B90C45D4A8C1C8526C2BF084">
    <w:name w:val="00B09500B90C45D4A8C1C8526C2BF084"/>
  </w:style>
  <w:style w:type="paragraph" w:customStyle="1" w:styleId="D144F1AB50284A4CBD8104A105231EEB">
    <w:name w:val="D144F1AB50284A4CBD8104A105231EEB"/>
  </w:style>
  <w:style w:type="paragraph" w:customStyle="1" w:styleId="33A9C5BBD9E946108FCAC37181C9574E">
    <w:name w:val="33A9C5BBD9E946108FCAC37181C9574E"/>
  </w:style>
  <w:style w:type="paragraph" w:customStyle="1" w:styleId="A6E628E8AF2A415BA4D65D387EA2B396">
    <w:name w:val="A6E628E8AF2A415BA4D65D387EA2B396"/>
  </w:style>
  <w:style w:type="paragraph" w:customStyle="1" w:styleId="0175C623AA394F04AA5AC5D0D7EB5166">
    <w:name w:val="0175C623AA394F04AA5AC5D0D7EB5166"/>
  </w:style>
  <w:style w:type="paragraph" w:customStyle="1" w:styleId="7E17B4B077784F98AF00225E7A7C66BB">
    <w:name w:val="7E17B4B077784F98AF00225E7A7C66BB"/>
  </w:style>
  <w:style w:type="paragraph" w:customStyle="1" w:styleId="9879A753B94D4FDB9BA423D026A9326F">
    <w:name w:val="9879A753B94D4FDB9BA423D026A9326F"/>
  </w:style>
  <w:style w:type="paragraph" w:customStyle="1" w:styleId="CB1EB0C01F71472ABBA0428B88F0DD88">
    <w:name w:val="CB1EB0C01F71472ABBA0428B88F0DD88"/>
  </w:style>
  <w:style w:type="paragraph" w:customStyle="1" w:styleId="24B0B76845AF443FB2AEBA1CD184F286">
    <w:name w:val="24B0B76845AF443FB2AEBA1CD184F286"/>
  </w:style>
  <w:style w:type="paragraph" w:customStyle="1" w:styleId="FB97757881C44D67B8E24931B9C9272F">
    <w:name w:val="FB97757881C44D67B8E24931B9C9272F"/>
  </w:style>
  <w:style w:type="paragraph" w:customStyle="1" w:styleId="862F6BB16FEA49158A489D9DBB3FF6C2">
    <w:name w:val="862F6BB16FEA49158A489D9DBB3FF6C2"/>
  </w:style>
  <w:style w:type="paragraph" w:customStyle="1" w:styleId="EB9A8C8C27434BDA8FBCC6D02E60C047">
    <w:name w:val="EB9A8C8C27434BDA8FBCC6D02E60C047"/>
  </w:style>
  <w:style w:type="paragraph" w:customStyle="1" w:styleId="4F5212536ED841AAA0D263390BB231E0">
    <w:name w:val="4F5212536ED841AAA0D263390BB231E0"/>
  </w:style>
  <w:style w:type="paragraph" w:customStyle="1" w:styleId="BC49B32C0CE34945B7C6D350C555F892">
    <w:name w:val="BC49B32C0CE34945B7C6D350C555F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#4/1, 1st B Cross, Cholurpalya Magadi Road,Bangalore-560023</CompanyAddress>
  <CompanyPhone>8884204058</CompanyPhone>
  <CompanyFax/>
  <CompanyEmail>revathi.7991.ra@gmail.com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4FF86E3-13BD-457B-A42D-E1CC98DB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Revathi.A</dc:creator>
  <cp:lastModifiedBy>hemarajannak@outlook.com</cp:lastModifiedBy>
  <cp:revision>4</cp:revision>
  <dcterms:created xsi:type="dcterms:W3CDTF">2017-09-24T09:49:00Z</dcterms:created>
  <dcterms:modified xsi:type="dcterms:W3CDTF">2018-07-05T14:18:00Z</dcterms:modified>
</cp:coreProperties>
</file>