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D4646D" w:rsidRDefault="007F07DD" w:rsidP="00570241">
      <w:pPr>
        <w:pStyle w:val="Title"/>
        <w:jc w:val="center"/>
        <w:rPr>
          <w:rFonts w:ascii="Times New Roman" w:hAnsi="Times New Roman" w:cs="Times New Roman"/>
        </w:rPr>
      </w:pPr>
      <w:r w:rsidRPr="00D4646D">
        <w:rPr>
          <w:rFonts w:ascii="Times New Roman" w:hAnsi="Times New Roman" w:cs="Times New Roman"/>
          <w:sz w:val="48"/>
          <w:szCs w:val="48"/>
        </w:rPr>
        <w:t>RAJU</w:t>
      </w:r>
      <w:r w:rsidR="00382D11" w:rsidRPr="00D4646D">
        <w:rPr>
          <w:rFonts w:ascii="Times New Roman" w:hAnsi="Times New Roman" w:cs="Times New Roman"/>
          <w:sz w:val="48"/>
          <w:szCs w:val="48"/>
        </w:rPr>
        <w:t>P</w:t>
      </w:r>
    </w:p>
    <w:p w:rsidR="007F07DD" w:rsidRDefault="007F07DD" w:rsidP="00141A4C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7F07DD" w:rsidRPr="007F07DD" w:rsidRDefault="007F07DD" w:rsidP="00141A4C">
      <w:pPr>
        <w:pStyle w:val="Title"/>
        <w:rPr>
          <w:b/>
        </w:rPr>
      </w:pPr>
      <w:r w:rsidRPr="007F07DD">
        <w:rPr>
          <w:rFonts w:cs="Times New Roman"/>
          <w:b/>
          <w:sz w:val="28"/>
          <w:szCs w:val="28"/>
        </w:rPr>
        <w:t>PERSONAL</w:t>
      </w:r>
      <w:r w:rsidR="00570241">
        <w:rPr>
          <w:rFonts w:cs="Times New Roman"/>
          <w:b/>
          <w:sz w:val="28"/>
          <w:szCs w:val="28"/>
        </w:rPr>
        <w:t xml:space="preserve"> </w:t>
      </w:r>
      <w:r w:rsidRPr="007F07DD">
        <w:rPr>
          <w:rFonts w:cs="Times New Roman"/>
          <w:b/>
          <w:sz w:val="28"/>
          <w:szCs w:val="28"/>
        </w:rPr>
        <w:t>INFORMATION</w:t>
      </w:r>
    </w:p>
    <w:p w:rsidR="003147B3" w:rsidRPr="008650AA" w:rsidRDefault="008D090B" w:rsidP="007F07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7F07D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     </w:t>
      </w:r>
      <w:r w:rsid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Raju p</w:t>
      </w:r>
    </w:p>
    <w:p w:rsidR="007F07DD" w:rsidRPr="008650AA" w:rsidRDefault="007F07DD" w:rsidP="007F07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DATE OF BIRTH:</w:t>
      </w:r>
      <w:r w:rsid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23-06-1994</w:t>
      </w:r>
    </w:p>
    <w:p w:rsidR="007F07DD" w:rsidRPr="008650AA" w:rsidRDefault="007F07DD" w:rsidP="007F07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="00382D11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382D11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#14,4</w:t>
      </w:r>
      <w:r w:rsidR="00382D11" w:rsidRPr="008650A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382D11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cross</w:t>
      </w:r>
      <w:r w:rsidR="00382D11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j.p nagar</w:t>
      </w:r>
      <w:r w:rsidR="00845DB0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Bannerugatta Road Bengalore-76</w:t>
      </w:r>
    </w:p>
    <w:p w:rsidR="007F07DD" w:rsidRPr="008650AA" w:rsidRDefault="007F07DD" w:rsidP="007F07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KNOWN LANGUAGES:</w:t>
      </w:r>
      <w:r w:rsid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Englis</w:t>
      </w:r>
      <w:r w:rsidR="007421C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421C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Hindi,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kannada, </w:t>
      </w:r>
      <w:r w:rsidR="007421C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Tamil</w:t>
      </w:r>
    </w:p>
    <w:p w:rsidR="007F07DD" w:rsidRPr="008650AA" w:rsidRDefault="007F07DD" w:rsidP="007F07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EMAIL: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Rajuprakashr36@gmail.com</w:t>
      </w:r>
    </w:p>
    <w:p w:rsidR="007F07DD" w:rsidRPr="008650AA" w:rsidRDefault="007F07DD" w:rsidP="003E3361">
      <w:pPr>
        <w:tabs>
          <w:tab w:val="left" w:pos="55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MOBILE: </w:t>
      </w:r>
      <w:r w:rsidR="003036C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927D4D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8660358498</w:t>
      </w:r>
      <w:r w:rsidR="003E3361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D090B" w:rsidRPr="008650AA" w:rsidRDefault="007F07DD" w:rsidP="003147B3">
      <w:pPr>
        <w:tabs>
          <w:tab w:val="left" w:pos="2520"/>
          <w:tab w:val="left" w:pos="264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LINKEDIN PROFILE: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872DC5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>Raju p</w:t>
      </w:r>
      <w:r w:rsidR="003147B3" w:rsidRPr="008650A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D090B" w:rsidRDefault="008D090B" w:rsidP="003147B3">
      <w:pPr>
        <w:tabs>
          <w:tab w:val="left" w:pos="2520"/>
          <w:tab w:val="left" w:pos="2640"/>
        </w:tabs>
      </w:pPr>
    </w:p>
    <w:p w:rsidR="008D090B" w:rsidRPr="008D090B" w:rsidRDefault="008D090B" w:rsidP="008D090B">
      <w:pPr>
        <w:pStyle w:val="Title"/>
        <w:rPr>
          <w:b/>
          <w:sz w:val="28"/>
          <w:szCs w:val="28"/>
        </w:rPr>
      </w:pPr>
      <w:r w:rsidRPr="008D090B">
        <w:rPr>
          <w:b/>
          <w:sz w:val="28"/>
          <w:szCs w:val="28"/>
        </w:rPr>
        <w:t>EDUCATION</w:t>
      </w:r>
    </w:p>
    <w:p w:rsidR="00845DB0" w:rsidRPr="008650AA" w:rsidRDefault="007421CD" w:rsidP="00D11A18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650AA">
        <w:rPr>
          <w:rFonts w:ascii="Times New Roman" w:hAnsi="Times New Roman" w:cs="Times New Roman"/>
          <w:sz w:val="24"/>
          <w:szCs w:val="24"/>
        </w:rPr>
        <w:t>Rajarajeshwari College</w:t>
      </w:r>
      <w:r w:rsidR="008D090B" w:rsidRPr="008650AA">
        <w:rPr>
          <w:rFonts w:ascii="Times New Roman" w:hAnsi="Times New Roman" w:cs="Times New Roman"/>
          <w:sz w:val="24"/>
          <w:szCs w:val="24"/>
        </w:rPr>
        <w:t xml:space="preserve"> of engineering</w:t>
      </w:r>
    </w:p>
    <w:p w:rsidR="008A7985" w:rsidRPr="008650AA" w:rsidRDefault="00845DB0" w:rsidP="008A7985">
      <w:pPr>
        <w:pStyle w:val="Heading1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 xml:space="preserve">Mechanical engineering </w:t>
      </w:r>
    </w:p>
    <w:p w:rsidR="00845DB0" w:rsidRPr="008650AA" w:rsidRDefault="00845DB0" w:rsidP="00D11A18">
      <w:pPr>
        <w:pStyle w:val="Heading1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 xml:space="preserve">Relevant courses: machine </w:t>
      </w:r>
      <w:r w:rsidR="00D11A18"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D</w:t>
      </w:r>
      <w:r w:rsidR="00855EB6"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esign</w:t>
      </w:r>
      <w:r w:rsidR="000B2B39"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, material science, D</w:t>
      </w:r>
      <w:r w:rsidR="00855EB6"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ynamics of materials</w:t>
      </w:r>
      <w:r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, management and en</w:t>
      </w:r>
      <w:r w:rsidR="00D11A18"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tre</w:t>
      </w:r>
      <w:r w:rsidRPr="008650AA"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  <w:t>preneurship</w:t>
      </w:r>
    </w:p>
    <w:p w:rsidR="00A42656" w:rsidRPr="008650AA" w:rsidRDefault="00A42656" w:rsidP="00A42656">
      <w:pPr>
        <w:pStyle w:val="Heading1"/>
        <w:numPr>
          <w:ilvl w:val="0"/>
          <w:numId w:val="26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percentage: 50%</w:t>
      </w:r>
    </w:p>
    <w:p w:rsidR="00D11A18" w:rsidRPr="008650AA" w:rsidRDefault="00D11A18" w:rsidP="000B2B39">
      <w:pPr>
        <w:pStyle w:val="Heading1"/>
        <w:spacing w:line="276" w:lineRule="auto"/>
        <w:ind w:left="3435"/>
        <w:rPr>
          <w:rFonts w:ascii="Times New Roman" w:hAnsi="Times New Roman" w:cs="Times New Roman"/>
          <w:b w:val="0"/>
          <w:color w:val="0D0D0D" w:themeColor="text1" w:themeTint="F2"/>
          <w:sz w:val="24"/>
          <w:szCs w:val="24"/>
        </w:rPr>
      </w:pPr>
    </w:p>
    <w:p w:rsidR="001D2476" w:rsidRPr="008650AA" w:rsidRDefault="001D2476" w:rsidP="00D11A18">
      <w:pPr>
        <w:pStyle w:val="Heading1"/>
        <w:rPr>
          <w:rFonts w:ascii="Times New Roman" w:hAnsi="Times New Roman" w:cs="Times New Roman"/>
        </w:rPr>
      </w:pPr>
    </w:p>
    <w:p w:rsidR="001D2476" w:rsidRPr="008650AA" w:rsidRDefault="001D2476" w:rsidP="008650A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650AA">
        <w:rPr>
          <w:rFonts w:ascii="Times New Roman" w:hAnsi="Times New Roman" w:cs="Times New Roman"/>
          <w:sz w:val="24"/>
          <w:szCs w:val="24"/>
        </w:rPr>
        <w:t>Sri Jayachamarajendra polytechnic</w:t>
      </w:r>
    </w:p>
    <w:p w:rsidR="001D2476" w:rsidRPr="008650AA" w:rsidRDefault="001D2476" w:rsidP="007421CD">
      <w:pPr>
        <w:pStyle w:val="Heading1"/>
        <w:numPr>
          <w:ilvl w:val="0"/>
          <w:numId w:val="3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Mechatronics engineering</w:t>
      </w:r>
    </w:p>
    <w:p w:rsidR="001D2476" w:rsidRPr="008650AA" w:rsidRDefault="001D2476" w:rsidP="007421CD">
      <w:pPr>
        <w:pStyle w:val="Heading1"/>
        <w:numPr>
          <w:ilvl w:val="0"/>
          <w:numId w:val="3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Relevant courses</w:t>
      </w:r>
      <w:r w:rsidR="00855EB6"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: Digital electronics, microcontroller, analog      </w:t>
      </w:r>
    </w:p>
    <w:p w:rsidR="001D2476" w:rsidRPr="008650AA" w:rsidRDefault="00855EB6" w:rsidP="007421CD">
      <w:pPr>
        <w:pStyle w:val="Heading1"/>
        <w:numPr>
          <w:ilvl w:val="0"/>
          <w:numId w:val="3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Electronics, Robotics controller </w:t>
      </w:r>
    </w:p>
    <w:p w:rsidR="007421CD" w:rsidRPr="008650AA" w:rsidRDefault="007421CD" w:rsidP="007421CD">
      <w:pPr>
        <w:pStyle w:val="Heading1"/>
        <w:numPr>
          <w:ilvl w:val="0"/>
          <w:numId w:val="31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percentage</w:t>
      </w:r>
      <w:r w:rsidR="00B24022"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: 63</w:t>
      </w: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%</w:t>
      </w:r>
    </w:p>
    <w:p w:rsidR="007421CD" w:rsidRPr="008650AA" w:rsidRDefault="007421CD" w:rsidP="007421CD">
      <w:pPr>
        <w:pStyle w:val="Heading1"/>
        <w:ind w:left="3435"/>
        <w:rPr>
          <w:rFonts w:ascii="Times New Roman" w:hAnsi="Times New Roman" w:cs="Times New Roman"/>
          <w:sz w:val="24"/>
          <w:szCs w:val="24"/>
        </w:rPr>
      </w:pPr>
    </w:p>
    <w:p w:rsidR="007421CD" w:rsidRPr="008650AA" w:rsidRDefault="008650AA" w:rsidP="007421C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9EC">
        <w:rPr>
          <w:rFonts w:ascii="Times New Roman" w:hAnsi="Times New Roman" w:cs="Times New Roman"/>
          <w:sz w:val="24"/>
          <w:szCs w:val="24"/>
        </w:rPr>
        <w:t>S</w:t>
      </w:r>
      <w:r w:rsidR="007421CD" w:rsidRPr="008650AA">
        <w:rPr>
          <w:rFonts w:ascii="Times New Roman" w:hAnsi="Times New Roman" w:cs="Times New Roman"/>
          <w:sz w:val="24"/>
          <w:szCs w:val="24"/>
        </w:rPr>
        <w:t>t</w:t>
      </w:r>
      <w:r w:rsidR="002339EC">
        <w:rPr>
          <w:rFonts w:ascii="Times New Roman" w:hAnsi="Times New Roman" w:cs="Times New Roman"/>
          <w:sz w:val="24"/>
          <w:szCs w:val="24"/>
        </w:rPr>
        <w:t>,</w:t>
      </w:r>
      <w:r w:rsidR="007421CD" w:rsidRPr="008650AA">
        <w:rPr>
          <w:rFonts w:ascii="Times New Roman" w:hAnsi="Times New Roman" w:cs="Times New Roman"/>
          <w:sz w:val="24"/>
          <w:szCs w:val="24"/>
        </w:rPr>
        <w:t xml:space="preserve"> Antony high school   </w:t>
      </w:r>
    </w:p>
    <w:p w:rsidR="007421CD" w:rsidRPr="008650AA" w:rsidRDefault="007421CD" w:rsidP="00B24022">
      <w:pPr>
        <w:pStyle w:val="Heading1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SSLC                             </w:t>
      </w:r>
    </w:p>
    <w:p w:rsidR="00D11A18" w:rsidRPr="008650AA" w:rsidRDefault="00B24022" w:rsidP="00B24022">
      <w:pPr>
        <w:pStyle w:val="Heading1"/>
        <w:numPr>
          <w:ilvl w:val="0"/>
          <w:numId w:val="32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8650AA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percentage: 83.3%</w:t>
      </w:r>
    </w:p>
    <w:p w:rsidR="00B24022" w:rsidRDefault="00B24022" w:rsidP="00B24022">
      <w:pPr>
        <w:pStyle w:val="Heading1"/>
        <w:ind w:left="3435"/>
        <w:rPr>
          <w:b w:val="0"/>
          <w:color w:val="404040" w:themeColor="text1" w:themeTint="BF"/>
          <w:sz w:val="24"/>
          <w:szCs w:val="24"/>
        </w:rPr>
      </w:pPr>
    </w:p>
    <w:p w:rsidR="004474D8" w:rsidRPr="002339EC" w:rsidRDefault="004474D8" w:rsidP="003E3361">
      <w:pPr>
        <w:pStyle w:val="Title"/>
        <w:rPr>
          <w:rFonts w:ascii="Times New Roman" w:hAnsi="Times New Roman" w:cs="Times New Roman"/>
          <w:b/>
          <w:sz w:val="28"/>
          <w:szCs w:val="28"/>
        </w:rPr>
      </w:pPr>
    </w:p>
    <w:p w:rsidR="00541507" w:rsidRPr="002339EC" w:rsidRDefault="00BF6062" w:rsidP="003E3361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2339EC">
        <w:rPr>
          <w:rFonts w:ascii="Times New Roman" w:hAnsi="Times New Roman" w:cs="Times New Roman"/>
          <w:b/>
          <w:sz w:val="28"/>
          <w:szCs w:val="28"/>
        </w:rPr>
        <w:t>PROFESSIONAL</w:t>
      </w:r>
      <w:r w:rsidR="00995E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9EC">
        <w:rPr>
          <w:rFonts w:ascii="Times New Roman" w:hAnsi="Times New Roman" w:cs="Times New Roman"/>
          <w:b/>
          <w:sz w:val="28"/>
          <w:szCs w:val="28"/>
        </w:rPr>
        <w:t xml:space="preserve"> EXPERIE</w:t>
      </w:r>
      <w:r w:rsidR="003E3361" w:rsidRPr="002339EC">
        <w:rPr>
          <w:rFonts w:ascii="Times New Roman" w:hAnsi="Times New Roman" w:cs="Times New Roman"/>
          <w:b/>
          <w:sz w:val="28"/>
          <w:szCs w:val="28"/>
        </w:rPr>
        <w:t>NCE</w:t>
      </w:r>
    </w:p>
    <w:p w:rsidR="005B173F" w:rsidRPr="00995E43" w:rsidRDefault="00BF6062" w:rsidP="00003B40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 xml:space="preserve">UTPADANA </w:t>
      </w:r>
      <w:r w:rsidR="00541507"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>TECHNOLOGY</w:t>
      </w:r>
      <w:r w:rsidR="005B173F" w:rsidRPr="005A7B66">
        <w:rPr>
          <w:rFonts w:ascii="Times New Roman" w:hAnsi="Times New Roman" w:cs="Times New Roman"/>
          <w:szCs w:val="24"/>
        </w:rPr>
        <w:t>:</w:t>
      </w:r>
      <w:r w:rsidR="00995E43" w:rsidRPr="005A7B66">
        <w:rPr>
          <w:rFonts w:ascii="Times New Roman" w:hAnsi="Times New Roman" w:cs="Times New Roman"/>
          <w:szCs w:val="24"/>
        </w:rPr>
        <w:t xml:space="preserve"> </w:t>
      </w:r>
      <w:r w:rsidR="00995E43" w:rsidRPr="005A7B66">
        <w:rPr>
          <w:rFonts w:ascii="Times New Roman" w:hAnsi="Times New Roman" w:cs="Times New Roman"/>
          <w:sz w:val="24"/>
          <w:szCs w:val="24"/>
        </w:rPr>
        <w:t>Assistant Technician</w:t>
      </w:r>
      <w:r w:rsidR="00570241" w:rsidRPr="005A7B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656" w:rsidRPr="00995E43" w:rsidRDefault="00BF6062" w:rsidP="00134E6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 xml:space="preserve">VIOM </w:t>
      </w:r>
      <w:r w:rsidR="00541507"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>NETWORKING</w:t>
      </w:r>
      <w:r w:rsidR="00541507" w:rsidRPr="00995E43">
        <w:rPr>
          <w:rFonts w:ascii="Times New Roman" w:hAnsi="Times New Roman" w:cs="Times New Roman"/>
          <w:sz w:val="24"/>
          <w:szCs w:val="24"/>
        </w:rPr>
        <w:t>:</w:t>
      </w:r>
      <w:r w:rsidR="004474D8" w:rsidRPr="00995E43">
        <w:rPr>
          <w:rFonts w:ascii="Times New Roman" w:hAnsi="Times New Roman" w:cs="Times New Roman"/>
          <w:color w:val="auto"/>
          <w:sz w:val="24"/>
          <w:szCs w:val="24"/>
        </w:rPr>
        <w:t>P</w:t>
      </w:r>
      <w:r w:rsidR="00541507" w:rsidRPr="00995E43">
        <w:rPr>
          <w:rFonts w:ascii="Times New Roman" w:hAnsi="Times New Roman" w:cs="Times New Roman"/>
          <w:color w:val="auto"/>
          <w:sz w:val="24"/>
          <w:szCs w:val="24"/>
        </w:rPr>
        <w:t xml:space="preserve">roblem analyzing </w:t>
      </w:r>
      <w:r w:rsidR="00003B40" w:rsidRPr="00995E43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995E43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541507" w:rsidRPr="00995E43">
        <w:rPr>
          <w:rFonts w:ascii="Times New Roman" w:hAnsi="Times New Roman" w:cs="Times New Roman"/>
          <w:color w:val="auto"/>
          <w:sz w:val="24"/>
          <w:szCs w:val="24"/>
        </w:rPr>
        <w:t>aintaining</w:t>
      </w:r>
    </w:p>
    <w:p w:rsidR="00003B40" w:rsidRPr="00995E43" w:rsidRDefault="00541507" w:rsidP="00134E6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>ROBOWORKSHOP</w:t>
      </w:r>
      <w:r w:rsidRPr="00995E43">
        <w:rPr>
          <w:rFonts w:ascii="Times New Roman" w:hAnsi="Times New Roman" w:cs="Times New Roman"/>
          <w:sz w:val="24"/>
          <w:szCs w:val="24"/>
        </w:rPr>
        <w:t xml:space="preserve"> :</w:t>
      </w:r>
      <w:r w:rsidR="004474D8" w:rsidRPr="00995E43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995E43">
        <w:rPr>
          <w:rFonts w:ascii="Times New Roman" w:hAnsi="Times New Roman" w:cs="Times New Roman"/>
          <w:color w:val="auto"/>
          <w:sz w:val="24"/>
          <w:szCs w:val="24"/>
        </w:rPr>
        <w:t>tilizations of</w:t>
      </w:r>
      <w:r w:rsidR="00995E43">
        <w:rPr>
          <w:rFonts w:ascii="Times New Roman" w:hAnsi="Times New Roman" w:cs="Times New Roman"/>
          <w:color w:val="auto"/>
          <w:sz w:val="24"/>
          <w:szCs w:val="24"/>
        </w:rPr>
        <w:t xml:space="preserve"> microcontroller,S</w:t>
      </w:r>
      <w:r w:rsidR="00134E6C" w:rsidRPr="00995E43">
        <w:rPr>
          <w:rFonts w:ascii="Times New Roman" w:hAnsi="Times New Roman" w:cs="Times New Roman"/>
          <w:color w:val="auto"/>
          <w:sz w:val="24"/>
          <w:szCs w:val="24"/>
        </w:rPr>
        <w:t>enser,actuator</w:t>
      </w:r>
    </w:p>
    <w:p w:rsidR="002339EC" w:rsidRPr="00995E43" w:rsidRDefault="00995E43" w:rsidP="00134E6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995E43">
        <w:rPr>
          <w:rFonts w:ascii="Times New Roman" w:hAnsi="Times New Roman" w:cs="Times New Roman"/>
          <w:b/>
          <w:color w:val="2A7B88" w:themeColor="accent1" w:themeShade="BF"/>
          <w:sz w:val="24"/>
          <w:szCs w:val="24"/>
        </w:rPr>
        <w:t>SK TRANSFORMERS</w:t>
      </w:r>
      <w:r w:rsidRPr="00995E43">
        <w:rPr>
          <w:rFonts w:ascii="Times New Roman" w:hAnsi="Times New Roman" w:cs="Times New Roman"/>
          <w:color w:val="auto"/>
          <w:sz w:val="24"/>
          <w:szCs w:val="24"/>
        </w:rPr>
        <w:t xml:space="preserve"> : construction of outer body and </w:t>
      </w:r>
      <w:r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995E43">
        <w:rPr>
          <w:rFonts w:ascii="Times New Roman" w:hAnsi="Times New Roman" w:cs="Times New Roman"/>
          <w:color w:val="auto"/>
          <w:sz w:val="24"/>
          <w:szCs w:val="24"/>
        </w:rPr>
        <w:t xml:space="preserve">ressure testing </w:t>
      </w:r>
    </w:p>
    <w:p w:rsidR="002339EC" w:rsidRPr="002339EC" w:rsidRDefault="002339EC" w:rsidP="002339EC">
      <w:pPr>
        <w:pStyle w:val="Title"/>
      </w:pPr>
    </w:p>
    <w:p w:rsidR="00134E6C" w:rsidRPr="002339EC" w:rsidRDefault="00134E6C" w:rsidP="00134E6C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2339EC">
        <w:rPr>
          <w:rFonts w:ascii="Times New Roman" w:hAnsi="Times New Roman" w:cs="Times New Roman"/>
          <w:b/>
          <w:sz w:val="28"/>
          <w:szCs w:val="28"/>
        </w:rPr>
        <w:t>PROFESSIONAL</w:t>
      </w:r>
      <w:r w:rsidR="000667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9EC">
        <w:rPr>
          <w:rFonts w:ascii="Times New Roman" w:hAnsi="Times New Roman" w:cs="Times New Roman"/>
          <w:b/>
          <w:sz w:val="28"/>
          <w:szCs w:val="28"/>
        </w:rPr>
        <w:t xml:space="preserve"> MEMBERSHIPS</w:t>
      </w:r>
    </w:p>
    <w:p w:rsidR="00134E6C" w:rsidRPr="002339EC" w:rsidRDefault="0006149C" w:rsidP="00134E6C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39EC">
        <w:rPr>
          <w:rFonts w:ascii="Times New Roman" w:hAnsi="Times New Roman" w:cs="Times New Roman"/>
          <w:b/>
          <w:sz w:val="24"/>
          <w:szCs w:val="24"/>
        </w:rPr>
        <w:t>Indian society of mechanical enigneering</w:t>
      </w:r>
    </w:p>
    <w:p w:rsidR="00134E6C" w:rsidRDefault="00134E6C" w:rsidP="009D62A3">
      <w:pPr>
        <w:pStyle w:val="Title"/>
        <w:rPr>
          <w:b/>
          <w:sz w:val="28"/>
          <w:szCs w:val="28"/>
        </w:rPr>
      </w:pPr>
    </w:p>
    <w:p w:rsidR="009D62A3" w:rsidRPr="002339EC" w:rsidRDefault="005B173F" w:rsidP="009D62A3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2339EC">
        <w:rPr>
          <w:rFonts w:ascii="Times New Roman" w:hAnsi="Times New Roman" w:cs="Times New Roman"/>
          <w:b/>
          <w:sz w:val="28"/>
          <w:szCs w:val="28"/>
        </w:rPr>
        <w:t>EXATRA</w:t>
      </w:r>
      <w:r w:rsidR="00995E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9EC">
        <w:rPr>
          <w:rFonts w:ascii="Times New Roman" w:hAnsi="Times New Roman" w:cs="Times New Roman"/>
          <w:b/>
          <w:sz w:val="28"/>
          <w:szCs w:val="28"/>
        </w:rPr>
        <w:t xml:space="preserve"> CURRICULAR </w:t>
      </w:r>
      <w:r w:rsidR="00570241" w:rsidRPr="002339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9EC">
        <w:rPr>
          <w:rFonts w:ascii="Times New Roman" w:hAnsi="Times New Roman" w:cs="Times New Roman"/>
          <w:b/>
          <w:sz w:val="28"/>
          <w:szCs w:val="28"/>
        </w:rPr>
        <w:t>ACTIVITIES</w:t>
      </w:r>
    </w:p>
    <w:p w:rsidR="00ED629C" w:rsidRPr="002339EC" w:rsidRDefault="00ED629C" w:rsidP="004474D8">
      <w:pPr>
        <w:pStyle w:val="Heading1"/>
        <w:numPr>
          <w:ilvl w:val="0"/>
          <w:numId w:val="34"/>
        </w:numPr>
        <w:tabs>
          <w:tab w:val="left" w:pos="7155"/>
        </w:tabs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339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Internship at </w:t>
      </w:r>
      <w:r w:rsidRPr="002339EC">
        <w:rPr>
          <w:rFonts w:ascii="Times New Roman" w:hAnsi="Times New Roman" w:cs="Times New Roman"/>
          <w:color w:val="auto"/>
          <w:sz w:val="24"/>
          <w:szCs w:val="24"/>
        </w:rPr>
        <w:t>pragmatic engineering</w:t>
      </w:r>
    </w:p>
    <w:p w:rsidR="009D62A3" w:rsidRPr="002339EC" w:rsidRDefault="009D62A3" w:rsidP="004474D8">
      <w:pPr>
        <w:pStyle w:val="Heading1"/>
        <w:numPr>
          <w:ilvl w:val="0"/>
          <w:numId w:val="34"/>
        </w:numPr>
        <w:tabs>
          <w:tab w:val="left" w:pos="7155"/>
        </w:tabs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339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Visiting  </w:t>
      </w:r>
      <w:r w:rsidR="00ED629C" w:rsidRPr="002339EC">
        <w:rPr>
          <w:rFonts w:ascii="Times New Roman" w:hAnsi="Times New Roman" w:cs="Times New Roman"/>
          <w:color w:val="auto"/>
          <w:sz w:val="24"/>
          <w:szCs w:val="24"/>
        </w:rPr>
        <w:t>Bangalore</w:t>
      </w:r>
      <w:r w:rsidR="00570241" w:rsidRPr="002339E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27443" w:rsidRPr="002339EC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2339EC">
        <w:rPr>
          <w:rFonts w:ascii="Times New Roman" w:hAnsi="Times New Roman" w:cs="Times New Roman"/>
          <w:color w:val="auto"/>
          <w:sz w:val="24"/>
          <w:szCs w:val="24"/>
        </w:rPr>
        <w:t>nter</w:t>
      </w:r>
      <w:r w:rsidR="00827443" w:rsidRPr="002339EC">
        <w:rPr>
          <w:rFonts w:ascii="Times New Roman" w:hAnsi="Times New Roman" w:cs="Times New Roman"/>
          <w:color w:val="auto"/>
          <w:sz w:val="24"/>
          <w:szCs w:val="24"/>
        </w:rPr>
        <w:t>national E</w:t>
      </w:r>
      <w:r w:rsidRPr="002339EC">
        <w:rPr>
          <w:rFonts w:ascii="Times New Roman" w:hAnsi="Times New Roman" w:cs="Times New Roman"/>
          <w:color w:val="auto"/>
          <w:sz w:val="24"/>
          <w:szCs w:val="24"/>
        </w:rPr>
        <w:t>xhibitions</w:t>
      </w:r>
      <w:r w:rsidR="00ED629C" w:rsidRPr="002339EC">
        <w:rPr>
          <w:rFonts w:ascii="Times New Roman" w:hAnsi="Times New Roman" w:cs="Times New Roman"/>
          <w:color w:val="auto"/>
          <w:sz w:val="24"/>
          <w:szCs w:val="24"/>
        </w:rPr>
        <w:t xml:space="preserve"> centre</w:t>
      </w:r>
      <w:r w:rsidRPr="002339EC">
        <w:rPr>
          <w:rFonts w:ascii="Times New Roman" w:hAnsi="Times New Roman" w:cs="Times New Roman"/>
          <w:color w:val="auto"/>
          <w:sz w:val="24"/>
          <w:szCs w:val="24"/>
        </w:rPr>
        <w:t>(BIEC)</w:t>
      </w:r>
    </w:p>
    <w:p w:rsidR="00827443" w:rsidRPr="002339EC" w:rsidRDefault="00827443" w:rsidP="00ED629C">
      <w:pPr>
        <w:pStyle w:val="Heading1"/>
        <w:numPr>
          <w:ilvl w:val="0"/>
          <w:numId w:val="34"/>
        </w:numPr>
        <w:tabs>
          <w:tab w:val="left" w:pos="7155"/>
        </w:tabs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2339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Attending </w:t>
      </w:r>
      <w:r w:rsidRPr="002339EC">
        <w:rPr>
          <w:rFonts w:ascii="Times New Roman" w:hAnsi="Times New Roman" w:cs="Times New Roman"/>
          <w:color w:val="auto"/>
          <w:sz w:val="24"/>
          <w:szCs w:val="24"/>
        </w:rPr>
        <w:t>seminars, National conferences</w:t>
      </w:r>
    </w:p>
    <w:p w:rsidR="004474D8" w:rsidRDefault="00827443" w:rsidP="00003B40">
      <w:pPr>
        <w:pStyle w:val="Heading1"/>
        <w:numPr>
          <w:ilvl w:val="0"/>
          <w:numId w:val="34"/>
        </w:numPr>
        <w:tabs>
          <w:tab w:val="left" w:pos="7155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2339EC">
        <w:rPr>
          <w:rFonts w:ascii="Times New Roman" w:hAnsi="Times New Roman" w:cs="Times New Roman"/>
          <w:b w:val="0"/>
          <w:color w:val="auto"/>
          <w:sz w:val="24"/>
          <w:szCs w:val="24"/>
        </w:rPr>
        <w:t>Industrial visiting</w:t>
      </w:r>
      <w:r w:rsidR="00ED629C" w:rsidRPr="002339E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:</w:t>
      </w:r>
      <w:r w:rsidR="00310102" w:rsidRPr="002339EC">
        <w:rPr>
          <w:rFonts w:ascii="Times New Roman" w:hAnsi="Times New Roman" w:cs="Times New Roman"/>
          <w:color w:val="auto"/>
          <w:sz w:val="24"/>
          <w:szCs w:val="24"/>
        </w:rPr>
        <w:t>Toyota kirlo</w:t>
      </w:r>
      <w:r w:rsidR="00ED629C" w:rsidRPr="002339EC">
        <w:rPr>
          <w:rFonts w:ascii="Times New Roman" w:hAnsi="Times New Roman" w:cs="Times New Roman"/>
          <w:color w:val="auto"/>
          <w:sz w:val="24"/>
          <w:szCs w:val="24"/>
        </w:rPr>
        <w:t>skar</w:t>
      </w:r>
      <w:r w:rsidR="00310102" w:rsidRPr="002339EC">
        <w:rPr>
          <w:rFonts w:ascii="Times New Roman" w:hAnsi="Times New Roman" w:cs="Times New Roman"/>
          <w:color w:val="auto"/>
          <w:sz w:val="24"/>
          <w:szCs w:val="24"/>
        </w:rPr>
        <w:t>,Ace desingers,Britanniya industries limited,Mysore paper mills</w:t>
      </w:r>
      <w:r w:rsidR="002C5345" w:rsidRPr="002339EC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C00197" w:rsidRPr="002339EC">
        <w:rPr>
          <w:rFonts w:ascii="Times New Roman" w:hAnsi="Times New Roman" w:cs="Times New Roman"/>
          <w:color w:val="auto"/>
          <w:sz w:val="24"/>
          <w:szCs w:val="24"/>
        </w:rPr>
        <w:t>varahi underground power house</w:t>
      </w:r>
      <w:r w:rsidR="008A7985" w:rsidRPr="002339EC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339EC" w:rsidRPr="002339EC" w:rsidRDefault="002339EC" w:rsidP="002339EC">
      <w:pPr>
        <w:pStyle w:val="Heading1"/>
        <w:tabs>
          <w:tab w:val="left" w:pos="7155"/>
        </w:tabs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003B40" w:rsidRPr="00AB01AE" w:rsidRDefault="00003B40" w:rsidP="00C00197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AB01AE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0C0062" w:rsidRPr="00AB01AE" w:rsidRDefault="00CD32DC" w:rsidP="003E3361">
      <w:pPr>
        <w:pStyle w:val="Heading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Modular E</w:t>
      </w:r>
      <w:r w:rsidR="00003B40" w:rsidRPr="00AB01AE">
        <w:rPr>
          <w:rFonts w:ascii="Times New Roman" w:hAnsi="Times New Roman" w:cs="Times New Roman"/>
          <w:b/>
          <w:color w:val="000000" w:themeColor="text1"/>
        </w:rPr>
        <w:t>mployable</w:t>
      </w:r>
      <w:r w:rsidR="008650AA" w:rsidRPr="00AB01A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S</w:t>
      </w:r>
      <w:r w:rsidR="00C00197" w:rsidRPr="00AB01AE">
        <w:rPr>
          <w:rFonts w:ascii="Times New Roman" w:hAnsi="Times New Roman" w:cs="Times New Roman"/>
          <w:b/>
          <w:color w:val="000000" w:themeColor="text1"/>
        </w:rPr>
        <w:t xml:space="preserve">kill  </w:t>
      </w:r>
      <w:r>
        <w:rPr>
          <w:rFonts w:ascii="Times New Roman" w:hAnsi="Times New Roman" w:cs="Times New Roman"/>
          <w:b/>
          <w:color w:val="000000" w:themeColor="text1"/>
        </w:rPr>
        <w:t>F</w:t>
      </w:r>
      <w:r w:rsidR="00FD1DE4" w:rsidRPr="00AB01AE">
        <w:rPr>
          <w:rFonts w:ascii="Times New Roman" w:hAnsi="Times New Roman" w:cs="Times New Roman"/>
          <w:b/>
          <w:color w:val="000000" w:themeColor="text1"/>
        </w:rPr>
        <w:t>rom N</w:t>
      </w:r>
      <w:r w:rsidR="00003B40" w:rsidRPr="00AB01AE">
        <w:rPr>
          <w:rFonts w:ascii="Times New Roman" w:hAnsi="Times New Roman" w:cs="Times New Roman"/>
          <w:b/>
          <w:color w:val="000000" w:themeColor="text1"/>
        </w:rPr>
        <w:t xml:space="preserve">ational </w:t>
      </w:r>
      <w:r>
        <w:rPr>
          <w:rFonts w:ascii="Times New Roman" w:hAnsi="Times New Roman" w:cs="Times New Roman"/>
          <w:b/>
          <w:color w:val="000000" w:themeColor="text1"/>
        </w:rPr>
        <w:t>C</w:t>
      </w:r>
      <w:r w:rsidR="00EE0778" w:rsidRPr="00AB01AE">
        <w:rPr>
          <w:rFonts w:ascii="Times New Roman" w:hAnsi="Times New Roman" w:cs="Times New Roman"/>
          <w:b/>
          <w:color w:val="000000" w:themeColor="text1"/>
        </w:rPr>
        <w:t>ouncil</w:t>
      </w:r>
      <w:r w:rsidR="00EE0778" w:rsidRPr="00AB01AE">
        <w:rPr>
          <w:rFonts w:ascii="Times New Roman" w:hAnsi="Times New Roman" w:cs="Times New Roman"/>
          <w:b/>
          <w:color w:val="000000" w:themeColor="text1"/>
        </w:rPr>
        <w:tab/>
      </w:r>
    </w:p>
    <w:p w:rsidR="00FD1DE4" w:rsidRPr="00AB01AE" w:rsidRDefault="00EE0778" w:rsidP="00C0019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AB01AE">
        <w:rPr>
          <w:rFonts w:ascii="Times New Roman" w:hAnsi="Times New Roman" w:cs="Times New Roman"/>
          <w:color w:val="000000" w:themeColor="text1"/>
        </w:rPr>
        <w:t xml:space="preserve">Software knowledge:SOLIDEDGE,CAMA , ANSYS , AUTOMATION , KIEL VERSION </w:t>
      </w:r>
    </w:p>
    <w:p w:rsidR="00C00197" w:rsidRPr="00AB01AE" w:rsidRDefault="008650AA" w:rsidP="00C00197">
      <w:pPr>
        <w:rPr>
          <w:rFonts w:ascii="Times New Roman" w:hAnsi="Times New Roman" w:cs="Times New Roman"/>
          <w:sz w:val="24"/>
          <w:szCs w:val="24"/>
        </w:rPr>
      </w:pPr>
      <w:r w:rsidRPr="00AB01AE">
        <w:rPr>
          <w:rFonts w:ascii="Times New Roman" w:hAnsi="Times New Roman" w:cs="Times New Roman"/>
          <w:sz w:val="24"/>
          <w:szCs w:val="24"/>
        </w:rPr>
        <w:t>Machine operating : LATHE, MILLING,CNC PROGRAMING</w:t>
      </w:r>
    </w:p>
    <w:p w:rsidR="00607A6E" w:rsidRDefault="00607A6E" w:rsidP="006D03BD">
      <w:pPr>
        <w:pStyle w:val="Title"/>
        <w:rPr>
          <w:rFonts w:eastAsiaTheme="minorEastAsia" w:cstheme="minorBidi"/>
          <w:color w:val="404040" w:themeColor="text1" w:themeTint="BF"/>
          <w:kern w:val="0"/>
          <w:sz w:val="24"/>
          <w:szCs w:val="24"/>
        </w:rPr>
      </w:pPr>
    </w:p>
    <w:p w:rsidR="00607A6E" w:rsidRPr="002339EC" w:rsidRDefault="00607A6E" w:rsidP="006D03BD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2339EC">
        <w:rPr>
          <w:rFonts w:ascii="Times New Roman" w:hAnsi="Times New Roman" w:cs="Times New Roman"/>
          <w:b/>
          <w:sz w:val="28"/>
          <w:szCs w:val="28"/>
        </w:rPr>
        <w:t>PROJECT</w:t>
      </w:r>
      <w:r w:rsidR="000667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39EC"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p w:rsidR="00531896" w:rsidRPr="002339EC" w:rsidRDefault="002339EC" w:rsidP="00531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Recycling of power</w:t>
      </w:r>
      <w:r w:rsidR="00995E43">
        <w:rPr>
          <w:rFonts w:ascii="Times New Roman" w:hAnsi="Times New Roman" w:cs="Times New Roman"/>
          <w:sz w:val="24"/>
          <w:szCs w:val="24"/>
        </w:rPr>
        <w:t xml:space="preserve"> from Tain wagon wheel. </w:t>
      </w:r>
    </w:p>
    <w:p w:rsidR="00531896" w:rsidRDefault="00531896" w:rsidP="006D03BD">
      <w:pPr>
        <w:pStyle w:val="Title"/>
        <w:rPr>
          <w:rFonts w:asciiTheme="minorHAnsi" w:eastAsiaTheme="minorEastAsia" w:hAnsiTheme="minorHAnsi" w:cstheme="minorBidi"/>
          <w:color w:val="404040" w:themeColor="text1" w:themeTint="BF"/>
          <w:kern w:val="0"/>
          <w:sz w:val="22"/>
        </w:rPr>
      </w:pPr>
    </w:p>
    <w:p w:rsidR="006D03BD" w:rsidRPr="002339EC" w:rsidRDefault="006D03BD" w:rsidP="006D03BD">
      <w:pPr>
        <w:pStyle w:val="Title"/>
        <w:rPr>
          <w:rFonts w:ascii="Times New Roman" w:hAnsi="Times New Roman" w:cs="Times New Roman"/>
          <w:b/>
          <w:sz w:val="28"/>
          <w:szCs w:val="28"/>
        </w:rPr>
      </w:pPr>
      <w:r w:rsidRPr="002339EC">
        <w:rPr>
          <w:rFonts w:ascii="Times New Roman" w:hAnsi="Times New Roman" w:cs="Times New Roman"/>
          <w:b/>
          <w:sz w:val="28"/>
          <w:szCs w:val="28"/>
        </w:rPr>
        <w:t xml:space="preserve">PROFILE </w:t>
      </w:r>
    </w:p>
    <w:p w:rsidR="006D03BD" w:rsidRPr="002339EC" w:rsidRDefault="007D2DCE" w:rsidP="006D03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9EC">
        <w:rPr>
          <w:rFonts w:ascii="Times New Roman" w:hAnsi="Times New Roman" w:cs="Times New Roman"/>
          <w:color w:val="000000" w:themeColor="text1"/>
          <w:sz w:val="24"/>
          <w:szCs w:val="24"/>
        </w:rPr>
        <w:t>I am a young professional enterprenure intending to continue my development as a consultant. I think in terms of result and objectives, I am enthusiasitic and I work with decisiveness and convection and also I have a pro</w:t>
      </w:r>
      <w:r w:rsidR="003E3361" w:rsidRPr="002339EC">
        <w:rPr>
          <w:rFonts w:ascii="Times New Roman" w:hAnsi="Times New Roman" w:cs="Times New Roman"/>
          <w:color w:val="000000" w:themeColor="text1"/>
          <w:sz w:val="24"/>
          <w:szCs w:val="24"/>
        </w:rPr>
        <w:t>active attitude and find positive ways to stimulate and engag</w:t>
      </w:r>
      <w:r w:rsidR="004474D8" w:rsidRPr="002339EC">
        <w:rPr>
          <w:rFonts w:ascii="Times New Roman" w:hAnsi="Times New Roman" w:cs="Times New Roman"/>
          <w:color w:val="000000" w:themeColor="text1"/>
          <w:sz w:val="24"/>
          <w:szCs w:val="24"/>
        </w:rPr>
        <w:t>e with people</w:t>
      </w:r>
    </w:p>
    <w:p w:rsidR="00134E6C" w:rsidRDefault="00134E6C" w:rsidP="006D03BD">
      <w:pPr>
        <w:rPr>
          <w:color w:val="000000" w:themeColor="text1"/>
          <w:sz w:val="24"/>
          <w:szCs w:val="24"/>
        </w:rPr>
      </w:pPr>
    </w:p>
    <w:p w:rsidR="00DB2997" w:rsidRDefault="00DB2997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531896" w:rsidRPr="00DB2997" w:rsidRDefault="00531896" w:rsidP="0006149C">
      <w:pPr>
        <w:pStyle w:val="Title"/>
        <w:rPr>
          <w:color w:val="000000" w:themeColor="text1"/>
          <w:sz w:val="24"/>
          <w:szCs w:val="24"/>
        </w:rPr>
      </w:pPr>
    </w:p>
    <w:p w:rsidR="00DB2997" w:rsidRDefault="00DB2997" w:rsidP="008A7985"/>
    <w:p w:rsidR="000C0062" w:rsidRPr="008A7985" w:rsidRDefault="000C0062" w:rsidP="008A7985"/>
    <w:sectPr w:rsidR="000C0062" w:rsidRPr="008A7985" w:rsidSect="00927D4D">
      <w:footerReference w:type="default" r:id="rId8"/>
      <w:pgSz w:w="12240" w:h="15840"/>
      <w:pgMar w:top="1009" w:right="1151" w:bottom="1151" w:left="115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9E7" w:rsidRDefault="001319E7">
      <w:pPr>
        <w:spacing w:after="0"/>
      </w:pPr>
      <w:r>
        <w:separator/>
      </w:r>
    </w:p>
  </w:endnote>
  <w:endnote w:type="continuationSeparator" w:id="0">
    <w:p w:rsidR="001319E7" w:rsidRDefault="00131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 w:rsidR="007A5A1D">
      <w:fldChar w:fldCharType="begin"/>
    </w:r>
    <w:r>
      <w:instrText xml:space="preserve"> PAGE   \* MERGEFORMAT </w:instrText>
    </w:r>
    <w:r w:rsidR="007A5A1D">
      <w:fldChar w:fldCharType="separate"/>
    </w:r>
    <w:r w:rsidR="000667BE">
      <w:rPr>
        <w:noProof/>
      </w:rPr>
      <w:t>2</w:t>
    </w:r>
    <w:r w:rsidR="007A5A1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9E7" w:rsidRDefault="001319E7">
      <w:pPr>
        <w:spacing w:after="0"/>
      </w:pPr>
      <w:r>
        <w:separator/>
      </w:r>
    </w:p>
  </w:footnote>
  <w:footnote w:type="continuationSeparator" w:id="0">
    <w:p w:rsidR="001319E7" w:rsidRDefault="001319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DCF77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741404"/>
    <w:multiLevelType w:val="hybridMultilevel"/>
    <w:tmpl w:val="06EE40F4"/>
    <w:lvl w:ilvl="0" w:tplc="5F5CAEA2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DA94790"/>
    <w:multiLevelType w:val="hybridMultilevel"/>
    <w:tmpl w:val="48183854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55838"/>
    <w:multiLevelType w:val="hybridMultilevel"/>
    <w:tmpl w:val="237A4728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6" w15:restartNumberingAfterBreak="0">
    <w:nsid w:val="19DD6D41"/>
    <w:multiLevelType w:val="hybridMultilevel"/>
    <w:tmpl w:val="2B801F52"/>
    <w:lvl w:ilvl="0" w:tplc="5F5CAEA2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8606E"/>
    <w:multiLevelType w:val="multilevel"/>
    <w:tmpl w:val="735CFC3E"/>
    <w:lvl w:ilvl="0">
      <w:start w:val="201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162011"/>
    <w:multiLevelType w:val="hybridMultilevel"/>
    <w:tmpl w:val="A4A4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3F99"/>
    <w:multiLevelType w:val="hybridMultilevel"/>
    <w:tmpl w:val="44A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C5134"/>
    <w:multiLevelType w:val="hybridMultilevel"/>
    <w:tmpl w:val="13E44E94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B4C14A9"/>
    <w:multiLevelType w:val="hybridMultilevel"/>
    <w:tmpl w:val="7DA0E934"/>
    <w:lvl w:ilvl="0" w:tplc="040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6F816845"/>
    <w:multiLevelType w:val="hybridMultilevel"/>
    <w:tmpl w:val="D8FA9A2A"/>
    <w:lvl w:ilvl="0" w:tplc="5F5CAEA2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E961C28"/>
    <w:multiLevelType w:val="hybridMultilevel"/>
    <w:tmpl w:val="CA10681C"/>
    <w:lvl w:ilvl="0" w:tplc="5F5CAEA2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4"/>
  </w:num>
  <w:num w:numId="16">
    <w:abstractNumId w:val="14"/>
  </w:num>
  <w:num w:numId="17">
    <w:abstractNumId w:val="19"/>
  </w:num>
  <w:num w:numId="18">
    <w:abstractNumId w:val="11"/>
  </w:num>
  <w:num w:numId="19">
    <w:abstractNumId w:val="29"/>
  </w:num>
  <w:num w:numId="20">
    <w:abstractNumId w:val="25"/>
  </w:num>
  <w:num w:numId="21">
    <w:abstractNumId w:val="12"/>
  </w:num>
  <w:num w:numId="22">
    <w:abstractNumId w:val="18"/>
  </w:num>
  <w:num w:numId="23">
    <w:abstractNumId w:val="27"/>
  </w:num>
  <w:num w:numId="24">
    <w:abstractNumId w:val="22"/>
  </w:num>
  <w:num w:numId="25">
    <w:abstractNumId w:val="26"/>
  </w:num>
  <w:num w:numId="26">
    <w:abstractNumId w:val="15"/>
  </w:num>
  <w:num w:numId="27">
    <w:abstractNumId w:val="10"/>
  </w:num>
  <w:num w:numId="28">
    <w:abstractNumId w:val="16"/>
  </w:num>
  <w:num w:numId="29">
    <w:abstractNumId w:val="30"/>
  </w:num>
  <w:num w:numId="30">
    <w:abstractNumId w:val="20"/>
  </w:num>
  <w:num w:numId="31">
    <w:abstractNumId w:val="28"/>
  </w:num>
  <w:num w:numId="32">
    <w:abstractNumId w:val="13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hideSpellingErrors/>
  <w:hideGrammaticalErrors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bQwtTAxNbI0NDM2NjFT0lEKTi0uzszPAykwqgUAstuXMiwAAAA="/>
  </w:docVars>
  <w:rsids>
    <w:rsidRoot w:val="007F07DD"/>
    <w:rsid w:val="00003B40"/>
    <w:rsid w:val="0006149C"/>
    <w:rsid w:val="000667BE"/>
    <w:rsid w:val="000A4F59"/>
    <w:rsid w:val="000B2B39"/>
    <w:rsid w:val="000C0062"/>
    <w:rsid w:val="00111CCD"/>
    <w:rsid w:val="00125DBF"/>
    <w:rsid w:val="001319E7"/>
    <w:rsid w:val="00134E6C"/>
    <w:rsid w:val="00137179"/>
    <w:rsid w:val="00141A4C"/>
    <w:rsid w:val="001B29CF"/>
    <w:rsid w:val="001D2476"/>
    <w:rsid w:val="002339EC"/>
    <w:rsid w:val="00246A6A"/>
    <w:rsid w:val="0028220F"/>
    <w:rsid w:val="002C5345"/>
    <w:rsid w:val="003036CD"/>
    <w:rsid w:val="00310102"/>
    <w:rsid w:val="003147B3"/>
    <w:rsid w:val="00356C14"/>
    <w:rsid w:val="00382D11"/>
    <w:rsid w:val="003A29D6"/>
    <w:rsid w:val="003E3361"/>
    <w:rsid w:val="003F00E8"/>
    <w:rsid w:val="004143F8"/>
    <w:rsid w:val="004474D8"/>
    <w:rsid w:val="004B7972"/>
    <w:rsid w:val="004D271E"/>
    <w:rsid w:val="00531896"/>
    <w:rsid w:val="00541507"/>
    <w:rsid w:val="00570241"/>
    <w:rsid w:val="005A7B66"/>
    <w:rsid w:val="005B173F"/>
    <w:rsid w:val="005E2A46"/>
    <w:rsid w:val="00607A6E"/>
    <w:rsid w:val="00612271"/>
    <w:rsid w:val="00617B26"/>
    <w:rsid w:val="006270A9"/>
    <w:rsid w:val="00644C5C"/>
    <w:rsid w:val="00675956"/>
    <w:rsid w:val="00681034"/>
    <w:rsid w:val="006D03BD"/>
    <w:rsid w:val="007421CD"/>
    <w:rsid w:val="007A5A1D"/>
    <w:rsid w:val="007D2DCE"/>
    <w:rsid w:val="007F07DD"/>
    <w:rsid w:val="00816216"/>
    <w:rsid w:val="00827443"/>
    <w:rsid w:val="00845DB0"/>
    <w:rsid w:val="00855EB6"/>
    <w:rsid w:val="008650AA"/>
    <w:rsid w:val="00872DC5"/>
    <w:rsid w:val="0087734B"/>
    <w:rsid w:val="00893C54"/>
    <w:rsid w:val="008943C1"/>
    <w:rsid w:val="008A7985"/>
    <w:rsid w:val="008D090B"/>
    <w:rsid w:val="008F0CA0"/>
    <w:rsid w:val="00927D4D"/>
    <w:rsid w:val="00995E43"/>
    <w:rsid w:val="009D5933"/>
    <w:rsid w:val="009D62A3"/>
    <w:rsid w:val="00A42656"/>
    <w:rsid w:val="00A952DD"/>
    <w:rsid w:val="00AB01AE"/>
    <w:rsid w:val="00AD1631"/>
    <w:rsid w:val="00B24022"/>
    <w:rsid w:val="00B6501B"/>
    <w:rsid w:val="00B728F4"/>
    <w:rsid w:val="00BD768D"/>
    <w:rsid w:val="00BF6062"/>
    <w:rsid w:val="00C00197"/>
    <w:rsid w:val="00C61F8E"/>
    <w:rsid w:val="00CB2093"/>
    <w:rsid w:val="00CD32DC"/>
    <w:rsid w:val="00D11A18"/>
    <w:rsid w:val="00D4646D"/>
    <w:rsid w:val="00D55BD7"/>
    <w:rsid w:val="00DB2997"/>
    <w:rsid w:val="00DF06F2"/>
    <w:rsid w:val="00E83E4B"/>
    <w:rsid w:val="00ED629C"/>
    <w:rsid w:val="00EE0778"/>
    <w:rsid w:val="00EF0A92"/>
    <w:rsid w:val="00FD1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2F1B0A2D-C8B6-3746-97E8-AEBB4798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9D6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9D6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D6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3A29D6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A29D6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A29D6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A29D6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D09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03B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10\AppData\Roaming\Microsoft\Templates\Resume%20(color)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6041E-FF5F-4B4C-9C25-594A916CF98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7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Raju p</cp:lastModifiedBy>
  <cp:revision>2</cp:revision>
  <dcterms:created xsi:type="dcterms:W3CDTF">2018-03-06T11:36:00Z</dcterms:created>
  <dcterms:modified xsi:type="dcterms:W3CDTF">2018-03-06T11:36:00Z</dcterms:modified>
  <cp:version/>
</cp:coreProperties>
</file>