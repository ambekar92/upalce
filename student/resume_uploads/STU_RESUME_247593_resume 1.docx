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E57E" w14:textId="77777777" w:rsidR="00CF142E" w:rsidRDefault="00AE16F7">
      <w:pPr>
        <w:pStyle w:val="Name"/>
      </w:pPr>
      <w:r>
        <w:t>SALMAN PASHA</w:t>
      </w:r>
    </w:p>
    <w:p w14:paraId="0016E3A0" w14:textId="77777777" w:rsidR="006F4927" w:rsidRDefault="00033D06">
      <w:pPr>
        <w:pStyle w:val="ContactInfo"/>
        <w:rPr>
          <w:b/>
        </w:rPr>
      </w:pPr>
      <w:r>
        <w:rPr>
          <w:b/>
        </w:rPr>
        <w:t>Bangalore</w:t>
      </w:r>
      <w:r w:rsidR="00743C1F">
        <w:rPr>
          <w:b/>
        </w:rPr>
        <w:t>,</w:t>
      </w:r>
      <w:r w:rsidR="006F4927" w:rsidRPr="006F4927">
        <w:rPr>
          <w:b/>
        </w:rPr>
        <w:t xml:space="preserve"> </w:t>
      </w:r>
    </w:p>
    <w:p w14:paraId="6F98DADA" w14:textId="1F8D0574" w:rsidR="00CF142E" w:rsidRDefault="00033D06">
      <w:pPr>
        <w:pStyle w:val="ContactInfo"/>
        <w:rPr>
          <w:b/>
        </w:rPr>
      </w:pPr>
      <w:r>
        <w:rPr>
          <w:b/>
        </w:rPr>
        <w:t>Karnataka</w:t>
      </w:r>
    </w:p>
    <w:p w14:paraId="664EC314" w14:textId="7EEE6887" w:rsidR="00033D06" w:rsidRDefault="00033D06">
      <w:pPr>
        <w:pStyle w:val="ContactInfo"/>
        <w:rPr>
          <w:u w:val="single"/>
        </w:rPr>
      </w:pPr>
      <w:r>
        <w:rPr>
          <w:b/>
        </w:rPr>
        <w:t>Email:</w:t>
      </w:r>
      <w:r>
        <w:rPr>
          <w:i/>
        </w:rPr>
        <w:t xml:space="preserve"> </w:t>
      </w:r>
      <w:hyperlink r:id="rId8" w:history="1">
        <w:r w:rsidR="004D744B" w:rsidRPr="00815905">
          <w:rPr>
            <w:rStyle w:val="Hyperlink"/>
          </w:rPr>
          <w:t>salman88925@gmail.com</w:t>
        </w:r>
      </w:hyperlink>
    </w:p>
    <w:p w14:paraId="7E5C8D6E" w14:textId="645D2876" w:rsidR="0040417E" w:rsidRPr="004D744B" w:rsidRDefault="004D744B">
      <w:pPr>
        <w:pStyle w:val="ContactInfo"/>
        <w:rPr>
          <w:b/>
        </w:rPr>
      </w:pPr>
      <w:r>
        <w:rPr>
          <w:b/>
        </w:rPr>
        <w:t>Contact no:</w:t>
      </w:r>
      <w:r w:rsidR="00743C1F">
        <w:rPr>
          <w:b/>
        </w:rPr>
        <w:t xml:space="preserve"> 8892598432</w:t>
      </w:r>
    </w:p>
    <w:sdt>
      <w:sdtPr>
        <w:id w:val="-1179423465"/>
        <w:placeholder>
          <w:docPart w:val="9FFC0CF9C09C6147BF4E7445EF1C3331"/>
        </w:placeholder>
        <w:temporary/>
        <w:showingPlcHdr/>
        <w15:appearance w15:val="hidden"/>
      </w:sdtPr>
      <w:sdtEndPr/>
      <w:sdtContent>
        <w:p w14:paraId="5610D35B" w14:textId="77777777" w:rsidR="00CF142E" w:rsidRDefault="005F2F43">
          <w:pPr>
            <w:pStyle w:val="Heading1"/>
          </w:pPr>
          <w:r>
            <w:t>Objective</w:t>
          </w:r>
        </w:p>
      </w:sdtContent>
    </w:sdt>
    <w:p w14:paraId="70E3356A" w14:textId="65C22FC3" w:rsidR="00CF142E" w:rsidRPr="005A36C5" w:rsidRDefault="00A7408F" w:rsidP="005A36C5">
      <w:pPr>
        <w:rPr>
          <w:color w:val="E36A48" w:themeColor="accent2"/>
        </w:rPr>
      </w:pPr>
      <w:r>
        <w:t>To obtain a creative and challenging position in an organization that gives me an opportunity for self improvement and leadership while contributing to the symbolic growth of the organization with my technical, innovative and logical skills</w:t>
      </w:r>
    </w:p>
    <w:sdt>
      <w:sdtPr>
        <w:id w:val="720946933"/>
        <w:placeholder>
          <w:docPart w:val="797D8C5614E44F48A3DE9683B04F1A9E"/>
        </w:placeholder>
        <w:temporary/>
        <w15:appearance w15:val="hidden"/>
      </w:sdtPr>
      <w:sdtEndPr/>
      <w:sdtContent>
        <w:p w14:paraId="57850D3B" w14:textId="77777777" w:rsidR="00CF142E" w:rsidRDefault="005F2F43">
          <w:pPr>
            <w:pStyle w:val="Heading1"/>
          </w:pPr>
          <w:r>
            <w:t>Education</w:t>
          </w:r>
        </w:p>
      </w:sdtContent>
    </w:sdt>
    <w:tbl>
      <w:tblPr>
        <w:tblStyle w:val="TableGrid"/>
        <w:tblW w:w="9827" w:type="dxa"/>
        <w:tblLook w:val="06A0" w:firstRow="1" w:lastRow="0" w:firstColumn="1" w:lastColumn="0" w:noHBand="1" w:noVBand="1"/>
      </w:tblPr>
      <w:tblGrid>
        <w:gridCol w:w="3275"/>
        <w:gridCol w:w="1638"/>
        <w:gridCol w:w="1638"/>
        <w:gridCol w:w="1638"/>
        <w:gridCol w:w="1638"/>
      </w:tblGrid>
      <w:tr w:rsidR="00317D0F" w14:paraId="333D9A95" w14:textId="77777777" w:rsidTr="004E26EA">
        <w:trPr>
          <w:trHeight w:val="346"/>
        </w:trPr>
        <w:tc>
          <w:tcPr>
            <w:tcW w:w="3275" w:type="dxa"/>
          </w:tcPr>
          <w:p w14:paraId="2D247A46" w14:textId="0EE813C3" w:rsidR="00317D0F" w:rsidRPr="00F2412E" w:rsidRDefault="00FA56C3">
            <w:pPr>
              <w:rPr>
                <w:b/>
              </w:rPr>
            </w:pPr>
            <w:r>
              <w:rPr>
                <w:b/>
              </w:rPr>
              <w:t>B.</w:t>
            </w:r>
            <w:r w:rsidR="001205A0">
              <w:rPr>
                <w:b/>
              </w:rPr>
              <w:t>E (AERONAUTICAL)</w:t>
            </w:r>
          </w:p>
        </w:tc>
        <w:tc>
          <w:tcPr>
            <w:tcW w:w="1638" w:type="dxa"/>
          </w:tcPr>
          <w:p w14:paraId="523F658F" w14:textId="423EEC03" w:rsidR="00317D0F" w:rsidRDefault="00FB252D">
            <w:r>
              <w:t xml:space="preserve">Visvesvarya </w:t>
            </w:r>
            <w:r w:rsidR="00030E59">
              <w:t>Technological university</w:t>
            </w:r>
            <w:r w:rsidR="004E1350">
              <w:t xml:space="preserve"> (v.t.u) belagavi</w:t>
            </w:r>
          </w:p>
        </w:tc>
        <w:tc>
          <w:tcPr>
            <w:tcW w:w="1638" w:type="dxa"/>
          </w:tcPr>
          <w:p w14:paraId="6B73A838" w14:textId="3CFB2F9D" w:rsidR="00317D0F" w:rsidRDefault="003539A9">
            <w:r>
              <w:t>A.C.S college of engineering</w:t>
            </w:r>
          </w:p>
        </w:tc>
        <w:tc>
          <w:tcPr>
            <w:tcW w:w="1638" w:type="dxa"/>
          </w:tcPr>
          <w:p w14:paraId="29287B0F" w14:textId="18FBA506" w:rsidR="00317D0F" w:rsidRDefault="006824DF">
            <w:r>
              <w:t>2013-present</w:t>
            </w:r>
          </w:p>
        </w:tc>
        <w:tc>
          <w:tcPr>
            <w:tcW w:w="1638" w:type="dxa"/>
          </w:tcPr>
          <w:p w14:paraId="4F094F8C" w14:textId="404FFDD5" w:rsidR="00317D0F" w:rsidRPr="00A13B56" w:rsidRDefault="00A13B56">
            <w:pPr>
              <w:rPr>
                <w:b/>
              </w:rPr>
            </w:pPr>
            <w:r>
              <w:rPr>
                <w:b/>
              </w:rPr>
              <w:t>50%</w:t>
            </w:r>
            <w:bookmarkStart w:id="0" w:name="_GoBack"/>
            <w:bookmarkEnd w:id="0"/>
          </w:p>
        </w:tc>
      </w:tr>
      <w:tr w:rsidR="00317D0F" w14:paraId="555D1DD2" w14:textId="77777777" w:rsidTr="004E26EA">
        <w:trPr>
          <w:trHeight w:val="346"/>
        </w:trPr>
        <w:tc>
          <w:tcPr>
            <w:tcW w:w="3275" w:type="dxa"/>
          </w:tcPr>
          <w:p w14:paraId="5D600F1C" w14:textId="4C05B38A" w:rsidR="00317D0F" w:rsidRPr="00486AAD" w:rsidRDefault="007B7ADA">
            <w:pPr>
              <w:rPr>
                <w:b/>
              </w:rPr>
            </w:pPr>
            <w:r>
              <w:rPr>
                <w:b/>
              </w:rPr>
              <w:t xml:space="preserve">10+2 </w:t>
            </w:r>
          </w:p>
        </w:tc>
        <w:tc>
          <w:tcPr>
            <w:tcW w:w="1638" w:type="dxa"/>
          </w:tcPr>
          <w:p w14:paraId="0F4BB7BE" w14:textId="4A5655AC" w:rsidR="00317D0F" w:rsidRDefault="006824DF">
            <w:r>
              <w:t xml:space="preserve">DEPARTMENT of </w:t>
            </w:r>
            <w:r w:rsidR="00DD6131">
              <w:t>pre-university Karnataka</w:t>
            </w:r>
          </w:p>
        </w:tc>
        <w:tc>
          <w:tcPr>
            <w:tcW w:w="1638" w:type="dxa"/>
          </w:tcPr>
          <w:p w14:paraId="49307BDD" w14:textId="1A832E26" w:rsidR="00317D0F" w:rsidRDefault="0041737C">
            <w:r>
              <w:t>Bapu composite pu college</w:t>
            </w:r>
          </w:p>
        </w:tc>
        <w:tc>
          <w:tcPr>
            <w:tcW w:w="1638" w:type="dxa"/>
          </w:tcPr>
          <w:p w14:paraId="7664642A" w14:textId="545E58BC" w:rsidR="00317D0F" w:rsidRDefault="007563DF">
            <w:r>
              <w:t>2013</w:t>
            </w:r>
          </w:p>
        </w:tc>
        <w:tc>
          <w:tcPr>
            <w:tcW w:w="1638" w:type="dxa"/>
          </w:tcPr>
          <w:p w14:paraId="640CAD31" w14:textId="51AA31AC" w:rsidR="00317D0F" w:rsidRPr="00950F36" w:rsidRDefault="00950F36">
            <w:pPr>
              <w:rPr>
                <w:b/>
              </w:rPr>
            </w:pPr>
            <w:r>
              <w:rPr>
                <w:b/>
              </w:rPr>
              <w:t>54.</w:t>
            </w:r>
            <w:r w:rsidR="00680372">
              <w:rPr>
                <w:b/>
              </w:rPr>
              <w:t>83%</w:t>
            </w:r>
          </w:p>
        </w:tc>
      </w:tr>
      <w:tr w:rsidR="00317D0F" w14:paraId="67EC38FF" w14:textId="77777777" w:rsidTr="004E26EA">
        <w:trPr>
          <w:trHeight w:val="346"/>
        </w:trPr>
        <w:tc>
          <w:tcPr>
            <w:tcW w:w="3275" w:type="dxa"/>
          </w:tcPr>
          <w:p w14:paraId="704DE624" w14:textId="256F4D29" w:rsidR="00317D0F" w:rsidRPr="00E52B62" w:rsidRDefault="00E52B62">
            <w:pPr>
              <w:rPr>
                <w:b/>
              </w:rPr>
            </w:pPr>
            <w:r>
              <w:rPr>
                <w:b/>
              </w:rPr>
              <w:t xml:space="preserve">SSLC </w:t>
            </w:r>
            <w:r w:rsidR="00092D72">
              <w:rPr>
                <w:b/>
              </w:rPr>
              <w:t>(10</w:t>
            </w:r>
            <w:r w:rsidR="00092D72" w:rsidRPr="00092D72">
              <w:rPr>
                <w:b/>
                <w:vertAlign w:val="superscript"/>
              </w:rPr>
              <w:t>th</w:t>
            </w:r>
            <w:r w:rsidR="00092D72">
              <w:rPr>
                <w:b/>
              </w:rPr>
              <w:t>)</w:t>
            </w:r>
          </w:p>
        </w:tc>
        <w:tc>
          <w:tcPr>
            <w:tcW w:w="1638" w:type="dxa"/>
          </w:tcPr>
          <w:p w14:paraId="069E1C3E" w14:textId="2A8EB832" w:rsidR="00317D0F" w:rsidRDefault="009157DF">
            <w:r>
              <w:t>Karnataka secondary education and examination board</w:t>
            </w:r>
          </w:p>
        </w:tc>
        <w:tc>
          <w:tcPr>
            <w:tcW w:w="1638" w:type="dxa"/>
          </w:tcPr>
          <w:p w14:paraId="7782DFA5" w14:textId="5A5BEBE0" w:rsidR="00317D0F" w:rsidRDefault="00F51BB1">
            <w:r>
              <w:t>New Carmel English school</w:t>
            </w:r>
          </w:p>
        </w:tc>
        <w:tc>
          <w:tcPr>
            <w:tcW w:w="1638" w:type="dxa"/>
          </w:tcPr>
          <w:p w14:paraId="4C3805D5" w14:textId="3018BCF3" w:rsidR="00317D0F" w:rsidRDefault="00C07FAA">
            <w:r>
              <w:t>2011</w:t>
            </w:r>
          </w:p>
        </w:tc>
        <w:tc>
          <w:tcPr>
            <w:tcW w:w="1638" w:type="dxa"/>
          </w:tcPr>
          <w:p w14:paraId="72CAC4C9" w14:textId="17978DD1" w:rsidR="00317D0F" w:rsidRPr="00950F36" w:rsidRDefault="00950F36">
            <w:pPr>
              <w:rPr>
                <w:b/>
              </w:rPr>
            </w:pPr>
            <w:r>
              <w:rPr>
                <w:b/>
              </w:rPr>
              <w:t>59.52%</w:t>
            </w:r>
          </w:p>
        </w:tc>
      </w:tr>
    </w:tbl>
    <w:p w14:paraId="265975AA" w14:textId="1702F9E8" w:rsidR="00CF142E" w:rsidRDefault="00CF142E"/>
    <w:p w14:paraId="5103BD71" w14:textId="0D82EF72" w:rsidR="00CF142E" w:rsidRDefault="00A466E5">
      <w:pPr>
        <w:pStyle w:val="Heading1"/>
      </w:pPr>
      <w:r>
        <w:t>Software skills</w:t>
      </w:r>
    </w:p>
    <w:p w14:paraId="45F49DCA" w14:textId="79EEE79A" w:rsidR="00CF142E" w:rsidRDefault="00C00F59" w:rsidP="00C00F59">
      <w:pPr>
        <w:pStyle w:val="ListBullet"/>
        <w:numPr>
          <w:ilvl w:val="0"/>
          <w:numId w:val="14"/>
        </w:numPr>
      </w:pPr>
      <w:r>
        <w:t>2D</w:t>
      </w:r>
      <w:r w:rsidR="00415E9F">
        <w:t xml:space="preserve"> &amp; 3D</w:t>
      </w:r>
      <w:r>
        <w:t xml:space="preserve"> </w:t>
      </w:r>
      <w:r w:rsidR="00BC4EED">
        <w:t>SOLID</w:t>
      </w:r>
      <w:r w:rsidR="00BA4C04">
        <w:t xml:space="preserve"> </w:t>
      </w:r>
      <w:r w:rsidR="00BC4EED">
        <w:t>EDGE</w:t>
      </w:r>
    </w:p>
    <w:p w14:paraId="5D37EFB6" w14:textId="2B1D83C9" w:rsidR="00BC4EED" w:rsidRDefault="009C749B" w:rsidP="00C00F59">
      <w:pPr>
        <w:pStyle w:val="ListBullet"/>
        <w:numPr>
          <w:ilvl w:val="0"/>
          <w:numId w:val="14"/>
        </w:numPr>
      </w:pPr>
      <w:r>
        <w:t xml:space="preserve">Analysis Ansys </w:t>
      </w:r>
    </w:p>
    <w:p w14:paraId="26558AD7" w14:textId="0A6FF436" w:rsidR="00FD5B3B" w:rsidRDefault="00FD5B3B" w:rsidP="00C00F59">
      <w:pPr>
        <w:pStyle w:val="ListBullet"/>
        <w:numPr>
          <w:ilvl w:val="0"/>
          <w:numId w:val="14"/>
        </w:numPr>
      </w:pPr>
      <w:r>
        <w:t>Matlab</w:t>
      </w:r>
    </w:p>
    <w:p w14:paraId="42D72382" w14:textId="56F375ED" w:rsidR="00841806" w:rsidRDefault="006C0FF9" w:rsidP="00601C65">
      <w:pPr>
        <w:pStyle w:val="ListBullet"/>
        <w:numPr>
          <w:ilvl w:val="0"/>
          <w:numId w:val="0"/>
        </w:numPr>
        <w:ind w:left="2" w:hanging="2"/>
        <w:jc w:val="both"/>
        <w:rPr>
          <w:sz w:val="24"/>
          <w:szCs w:val="24"/>
        </w:rPr>
      </w:pPr>
      <w:r>
        <w:rPr>
          <w:b/>
          <w:sz w:val="24"/>
          <w:szCs w:val="24"/>
        </w:rPr>
        <w:t>Programming language</w:t>
      </w:r>
      <w:r w:rsidR="00D2779D">
        <w:rPr>
          <w:b/>
          <w:sz w:val="24"/>
          <w:szCs w:val="24"/>
        </w:rPr>
        <w:t xml:space="preserve">: </w:t>
      </w:r>
      <w:r w:rsidR="00D2779D">
        <w:rPr>
          <w:sz w:val="24"/>
          <w:szCs w:val="24"/>
        </w:rPr>
        <w:t>basics of c language</w:t>
      </w:r>
    </w:p>
    <w:p w14:paraId="54FFEAC6" w14:textId="7DBB51DE" w:rsidR="00601C65" w:rsidRDefault="00601C65" w:rsidP="00601C65">
      <w:pPr>
        <w:pStyle w:val="ListBullet"/>
        <w:numPr>
          <w:ilvl w:val="0"/>
          <w:numId w:val="0"/>
        </w:numPr>
        <w:ind w:left="2" w:hanging="2"/>
        <w:jc w:val="both"/>
        <w:rPr>
          <w:sz w:val="24"/>
          <w:szCs w:val="24"/>
        </w:rPr>
      </w:pPr>
    </w:p>
    <w:p w14:paraId="1640ACFC" w14:textId="77777777" w:rsidR="00601C65" w:rsidRPr="00601C65" w:rsidRDefault="00601C65" w:rsidP="00601C65">
      <w:pPr>
        <w:pStyle w:val="ListBullet"/>
        <w:numPr>
          <w:ilvl w:val="0"/>
          <w:numId w:val="0"/>
        </w:numPr>
        <w:ind w:left="2" w:hanging="2"/>
        <w:jc w:val="both"/>
        <w:rPr>
          <w:sz w:val="24"/>
          <w:szCs w:val="24"/>
        </w:rPr>
      </w:pPr>
    </w:p>
    <w:p w14:paraId="68B3AE15" w14:textId="541E733D" w:rsidR="00176304" w:rsidRDefault="00B0520B" w:rsidP="00B0520B">
      <w:pPr>
        <w:pStyle w:val="ListBullet"/>
        <w:numPr>
          <w:ilvl w:val="0"/>
          <w:numId w:val="0"/>
        </w:numPr>
        <w:jc w:val="both"/>
        <w:rPr>
          <w:b/>
          <w:color w:val="0E0B05" w:themeColor="text2"/>
          <w:sz w:val="32"/>
          <w:szCs w:val="32"/>
        </w:rPr>
      </w:pPr>
      <w:r>
        <w:rPr>
          <w:b/>
          <w:color w:val="0E0B05" w:themeColor="text2"/>
          <w:sz w:val="32"/>
          <w:szCs w:val="32"/>
        </w:rPr>
        <w:lastRenderedPageBreak/>
        <w:t>INTERPERSONAL SKILLS</w:t>
      </w:r>
    </w:p>
    <w:p w14:paraId="2F37CED1" w14:textId="08A1AF2C" w:rsidR="00B0520B" w:rsidRPr="002C015A" w:rsidRDefault="00993814" w:rsidP="00B0520B">
      <w:pPr>
        <w:pStyle w:val="ListBullet"/>
        <w:numPr>
          <w:ilvl w:val="0"/>
          <w:numId w:val="18"/>
        </w:numPr>
        <w:jc w:val="both"/>
        <w:rPr>
          <w:b/>
          <w:color w:val="0E0B05" w:themeColor="text2"/>
          <w:sz w:val="32"/>
          <w:szCs w:val="32"/>
        </w:rPr>
      </w:pPr>
      <w:r>
        <w:rPr>
          <w:color w:val="0E0B05" w:themeColor="text2"/>
          <w:sz w:val="24"/>
          <w:szCs w:val="24"/>
        </w:rPr>
        <w:t>Excellent communication skills</w:t>
      </w:r>
      <w:r w:rsidR="00BB34EF">
        <w:rPr>
          <w:color w:val="0E0B05" w:themeColor="text2"/>
          <w:sz w:val="24"/>
          <w:szCs w:val="24"/>
        </w:rPr>
        <w:t xml:space="preserve"> </w:t>
      </w:r>
      <w:r w:rsidR="002C015A">
        <w:rPr>
          <w:color w:val="0E0B05" w:themeColor="text2"/>
          <w:sz w:val="24"/>
          <w:szCs w:val="24"/>
        </w:rPr>
        <w:t>to interact individual at all level</w:t>
      </w:r>
    </w:p>
    <w:p w14:paraId="3DC9E893" w14:textId="7514B521" w:rsidR="002C015A" w:rsidRPr="00157EC9" w:rsidRDefault="00DE2C15" w:rsidP="00B0520B">
      <w:pPr>
        <w:pStyle w:val="ListBullet"/>
        <w:numPr>
          <w:ilvl w:val="0"/>
          <w:numId w:val="18"/>
        </w:numPr>
        <w:jc w:val="both"/>
        <w:rPr>
          <w:b/>
          <w:color w:val="0E0B05" w:themeColor="text2"/>
          <w:sz w:val="32"/>
          <w:szCs w:val="32"/>
        </w:rPr>
      </w:pPr>
      <w:r>
        <w:rPr>
          <w:color w:val="0E0B05" w:themeColor="text2"/>
          <w:sz w:val="24"/>
          <w:szCs w:val="24"/>
        </w:rPr>
        <w:t xml:space="preserve">Quick learner and </w:t>
      </w:r>
      <w:r w:rsidR="00157EC9">
        <w:rPr>
          <w:color w:val="0E0B05" w:themeColor="text2"/>
          <w:sz w:val="24"/>
          <w:szCs w:val="24"/>
        </w:rPr>
        <w:t>adapt easily to a given situation</w:t>
      </w:r>
    </w:p>
    <w:p w14:paraId="3675B524" w14:textId="3F6DB26D" w:rsidR="00157EC9" w:rsidRPr="00157EC9" w:rsidRDefault="00157EC9" w:rsidP="00B0520B">
      <w:pPr>
        <w:pStyle w:val="ListBullet"/>
        <w:numPr>
          <w:ilvl w:val="0"/>
          <w:numId w:val="18"/>
        </w:numPr>
        <w:jc w:val="both"/>
        <w:rPr>
          <w:b/>
          <w:color w:val="0E0B05" w:themeColor="text2"/>
          <w:sz w:val="32"/>
          <w:szCs w:val="32"/>
        </w:rPr>
      </w:pPr>
      <w:r>
        <w:rPr>
          <w:color w:val="0E0B05" w:themeColor="text2"/>
          <w:sz w:val="24"/>
          <w:szCs w:val="24"/>
        </w:rPr>
        <w:t>Systematic and sincere</w:t>
      </w:r>
    </w:p>
    <w:p w14:paraId="6E62DE87" w14:textId="0F91B6EE" w:rsidR="00157EC9" w:rsidRPr="00BD4796" w:rsidRDefault="00266CC4" w:rsidP="00B0520B">
      <w:pPr>
        <w:pStyle w:val="ListBullet"/>
        <w:numPr>
          <w:ilvl w:val="0"/>
          <w:numId w:val="18"/>
        </w:numPr>
        <w:jc w:val="both"/>
        <w:rPr>
          <w:b/>
          <w:color w:val="0E0B05" w:themeColor="text2"/>
          <w:sz w:val="32"/>
          <w:szCs w:val="32"/>
        </w:rPr>
      </w:pPr>
      <w:r>
        <w:rPr>
          <w:color w:val="0E0B05" w:themeColor="text2"/>
          <w:sz w:val="24"/>
          <w:szCs w:val="24"/>
        </w:rPr>
        <w:t xml:space="preserve">Ability to work as team member and lead </w:t>
      </w:r>
      <w:r w:rsidR="00BD4796">
        <w:rPr>
          <w:color w:val="0E0B05" w:themeColor="text2"/>
          <w:sz w:val="24"/>
          <w:szCs w:val="24"/>
        </w:rPr>
        <w:t>the team</w:t>
      </w:r>
    </w:p>
    <w:p w14:paraId="6B2CF375" w14:textId="4D593423" w:rsidR="00DC32F9" w:rsidRDefault="00717D33" w:rsidP="0013256C">
      <w:pPr>
        <w:pStyle w:val="ListBullet"/>
        <w:numPr>
          <w:ilvl w:val="0"/>
          <w:numId w:val="18"/>
        </w:numPr>
        <w:jc w:val="both"/>
        <w:rPr>
          <w:b/>
          <w:color w:val="0E0B05" w:themeColor="text2"/>
          <w:sz w:val="32"/>
          <w:szCs w:val="32"/>
        </w:rPr>
      </w:pPr>
      <w:r>
        <w:rPr>
          <w:color w:val="0E0B05" w:themeColor="text2"/>
          <w:sz w:val="24"/>
          <w:szCs w:val="24"/>
        </w:rPr>
        <w:t>Positive thinking</w:t>
      </w:r>
    </w:p>
    <w:p w14:paraId="2CC75C96" w14:textId="2F1ACC55" w:rsidR="002A5A7A" w:rsidRDefault="002A5A7A" w:rsidP="00C44E68">
      <w:pPr>
        <w:pStyle w:val="ListBullet"/>
        <w:numPr>
          <w:ilvl w:val="0"/>
          <w:numId w:val="0"/>
        </w:numPr>
        <w:ind w:left="2" w:hanging="2"/>
        <w:jc w:val="both"/>
        <w:rPr>
          <w:b/>
          <w:color w:val="0E0B05" w:themeColor="text2"/>
          <w:sz w:val="32"/>
          <w:szCs w:val="32"/>
        </w:rPr>
      </w:pPr>
      <w:r>
        <w:rPr>
          <w:b/>
          <w:color w:val="0E0B05" w:themeColor="text2"/>
          <w:sz w:val="32"/>
          <w:szCs w:val="32"/>
        </w:rPr>
        <w:t>INTEREST</w:t>
      </w:r>
      <w:r w:rsidR="00B64545">
        <w:rPr>
          <w:b/>
          <w:color w:val="0E0B05" w:themeColor="text2"/>
          <w:sz w:val="32"/>
          <w:szCs w:val="32"/>
        </w:rPr>
        <w:t>/HOBBIES</w:t>
      </w:r>
    </w:p>
    <w:p w14:paraId="7737A055" w14:textId="77777777" w:rsidR="002A5A7A" w:rsidRPr="00C326BE" w:rsidRDefault="002A5A7A" w:rsidP="002A5A7A">
      <w:pPr>
        <w:pStyle w:val="ListBullet"/>
        <w:numPr>
          <w:ilvl w:val="0"/>
          <w:numId w:val="16"/>
        </w:numPr>
        <w:jc w:val="both"/>
        <w:rPr>
          <w:b/>
          <w:color w:val="0E0B05" w:themeColor="text2"/>
          <w:sz w:val="32"/>
          <w:szCs w:val="32"/>
        </w:rPr>
      </w:pPr>
      <w:r>
        <w:rPr>
          <w:color w:val="0E0B05" w:themeColor="text2"/>
          <w:sz w:val="24"/>
          <w:szCs w:val="24"/>
        </w:rPr>
        <w:t>Traveling</w:t>
      </w:r>
    </w:p>
    <w:p w14:paraId="2C0EE5C6" w14:textId="77777777" w:rsidR="002A5A7A" w:rsidRPr="00C326BE" w:rsidRDefault="002A5A7A" w:rsidP="002A5A7A">
      <w:pPr>
        <w:pStyle w:val="ListBullet"/>
        <w:numPr>
          <w:ilvl w:val="0"/>
          <w:numId w:val="16"/>
        </w:numPr>
        <w:jc w:val="both"/>
        <w:rPr>
          <w:b/>
          <w:color w:val="0E0B05" w:themeColor="text2"/>
          <w:sz w:val="32"/>
          <w:szCs w:val="32"/>
        </w:rPr>
      </w:pPr>
      <w:r>
        <w:rPr>
          <w:color w:val="0E0B05" w:themeColor="text2"/>
          <w:sz w:val="24"/>
          <w:szCs w:val="24"/>
        </w:rPr>
        <w:t>Playing games</w:t>
      </w:r>
    </w:p>
    <w:p w14:paraId="5291B160" w14:textId="77777777" w:rsidR="002A5A7A" w:rsidRPr="00B57DCF" w:rsidRDefault="002A5A7A" w:rsidP="002A5A7A">
      <w:pPr>
        <w:pStyle w:val="ListBullet"/>
        <w:numPr>
          <w:ilvl w:val="0"/>
          <w:numId w:val="16"/>
        </w:numPr>
        <w:jc w:val="both"/>
        <w:rPr>
          <w:b/>
          <w:color w:val="0E0B05" w:themeColor="text2"/>
          <w:sz w:val="32"/>
          <w:szCs w:val="32"/>
        </w:rPr>
      </w:pPr>
      <w:r>
        <w:rPr>
          <w:color w:val="0E0B05" w:themeColor="text2"/>
          <w:sz w:val="24"/>
          <w:szCs w:val="24"/>
        </w:rPr>
        <w:t>Listening to music</w:t>
      </w:r>
    </w:p>
    <w:p w14:paraId="3A4E7E8D" w14:textId="77777777" w:rsidR="002A5A7A" w:rsidRPr="00B57DCF" w:rsidRDefault="002A5A7A" w:rsidP="002A5A7A">
      <w:pPr>
        <w:pStyle w:val="ListBullet"/>
        <w:numPr>
          <w:ilvl w:val="0"/>
          <w:numId w:val="16"/>
        </w:numPr>
        <w:jc w:val="both"/>
        <w:rPr>
          <w:b/>
          <w:color w:val="0E0B05" w:themeColor="text2"/>
          <w:sz w:val="32"/>
          <w:szCs w:val="32"/>
        </w:rPr>
      </w:pPr>
      <w:r>
        <w:rPr>
          <w:color w:val="0E0B05" w:themeColor="text2"/>
          <w:sz w:val="24"/>
          <w:szCs w:val="24"/>
        </w:rPr>
        <w:t>Swimming</w:t>
      </w:r>
    </w:p>
    <w:p w14:paraId="7059B66B" w14:textId="77777777" w:rsidR="002A5A7A" w:rsidRPr="00341EBA" w:rsidRDefault="002A5A7A" w:rsidP="002A5A7A">
      <w:pPr>
        <w:pStyle w:val="ListBullet"/>
        <w:numPr>
          <w:ilvl w:val="0"/>
          <w:numId w:val="16"/>
        </w:numPr>
        <w:jc w:val="both"/>
        <w:rPr>
          <w:b/>
          <w:color w:val="0E0B05" w:themeColor="text2"/>
          <w:sz w:val="32"/>
          <w:szCs w:val="32"/>
        </w:rPr>
      </w:pPr>
      <w:r>
        <w:rPr>
          <w:color w:val="0E0B05" w:themeColor="text2"/>
          <w:sz w:val="24"/>
          <w:szCs w:val="24"/>
        </w:rPr>
        <w:t xml:space="preserve">Bike riding </w:t>
      </w:r>
    </w:p>
    <w:p w14:paraId="12C65E2F" w14:textId="185C2EB3" w:rsidR="002A5A7A" w:rsidRDefault="00E90D0A" w:rsidP="00E90D0A">
      <w:pPr>
        <w:pStyle w:val="ListBullet"/>
        <w:numPr>
          <w:ilvl w:val="0"/>
          <w:numId w:val="0"/>
        </w:numPr>
        <w:ind w:left="216" w:hanging="216"/>
        <w:jc w:val="both"/>
        <w:rPr>
          <w:b/>
          <w:color w:val="0E0B05" w:themeColor="text2"/>
          <w:sz w:val="40"/>
          <w:szCs w:val="40"/>
        </w:rPr>
      </w:pPr>
      <w:r>
        <w:rPr>
          <w:b/>
          <w:color w:val="0E0B05" w:themeColor="text2"/>
          <w:sz w:val="40"/>
          <w:szCs w:val="40"/>
        </w:rPr>
        <w:t>Personal information</w:t>
      </w:r>
    </w:p>
    <w:p w14:paraId="23783696" w14:textId="7749B773" w:rsidR="00E90D0A" w:rsidRDefault="00603E26" w:rsidP="00E90D0A">
      <w:pPr>
        <w:pStyle w:val="ListBullet"/>
        <w:numPr>
          <w:ilvl w:val="0"/>
          <w:numId w:val="0"/>
        </w:numPr>
        <w:ind w:left="216" w:hanging="216"/>
        <w:jc w:val="both"/>
        <w:rPr>
          <w:color w:val="0E0B05" w:themeColor="text2"/>
          <w:sz w:val="40"/>
          <w:szCs w:val="40"/>
        </w:rPr>
      </w:pPr>
      <w:r>
        <w:rPr>
          <w:color w:val="0E0B05" w:themeColor="text2"/>
          <w:sz w:val="40"/>
          <w:szCs w:val="40"/>
        </w:rPr>
        <w:t>DOB: 15</w:t>
      </w:r>
      <w:r w:rsidR="00597F48">
        <w:rPr>
          <w:color w:val="0E0B05" w:themeColor="text2"/>
          <w:sz w:val="40"/>
          <w:szCs w:val="40"/>
        </w:rPr>
        <w:t>/11/1995</w:t>
      </w:r>
    </w:p>
    <w:p w14:paraId="620FBDDF" w14:textId="5BCEE630" w:rsidR="00597F48" w:rsidRDefault="008E410F" w:rsidP="00E90D0A">
      <w:pPr>
        <w:pStyle w:val="ListBullet"/>
        <w:numPr>
          <w:ilvl w:val="0"/>
          <w:numId w:val="0"/>
        </w:numPr>
        <w:ind w:left="216" w:hanging="216"/>
        <w:jc w:val="both"/>
        <w:rPr>
          <w:color w:val="0E0B05" w:themeColor="text2"/>
          <w:sz w:val="36"/>
          <w:szCs w:val="36"/>
        </w:rPr>
      </w:pPr>
      <w:r>
        <w:rPr>
          <w:color w:val="0E0B05" w:themeColor="text2"/>
          <w:sz w:val="40"/>
          <w:szCs w:val="40"/>
        </w:rPr>
        <w:t>Language:</w:t>
      </w:r>
      <w:r w:rsidR="00CE3086">
        <w:rPr>
          <w:color w:val="0E0B05" w:themeColor="text2"/>
          <w:sz w:val="40"/>
          <w:szCs w:val="40"/>
        </w:rPr>
        <w:t xml:space="preserve"> </w:t>
      </w:r>
      <w:r w:rsidR="0006193D">
        <w:rPr>
          <w:color w:val="0E0B05" w:themeColor="text2"/>
          <w:sz w:val="36"/>
          <w:szCs w:val="36"/>
        </w:rPr>
        <w:t>ENGLISH, HINDI, URDU, ARABIC,</w:t>
      </w:r>
      <w:r w:rsidR="005A73DA">
        <w:rPr>
          <w:color w:val="0E0B05" w:themeColor="text2"/>
          <w:sz w:val="36"/>
          <w:szCs w:val="36"/>
        </w:rPr>
        <w:t xml:space="preserve"> TAMIL, </w:t>
      </w:r>
      <w:r w:rsidR="00193FA5">
        <w:rPr>
          <w:color w:val="0E0B05" w:themeColor="text2"/>
          <w:sz w:val="36"/>
          <w:szCs w:val="36"/>
        </w:rPr>
        <w:t xml:space="preserve">    </w:t>
      </w:r>
      <w:r w:rsidR="005A73DA">
        <w:rPr>
          <w:color w:val="0E0B05" w:themeColor="text2"/>
          <w:sz w:val="36"/>
          <w:szCs w:val="36"/>
        </w:rPr>
        <w:t>SANSKRIT</w:t>
      </w:r>
    </w:p>
    <w:p w14:paraId="2B61A87D" w14:textId="47922994" w:rsidR="000C5AD9" w:rsidRDefault="00997C11" w:rsidP="00E90D0A">
      <w:pPr>
        <w:pStyle w:val="ListBullet"/>
        <w:numPr>
          <w:ilvl w:val="0"/>
          <w:numId w:val="0"/>
        </w:numPr>
        <w:ind w:left="216" w:hanging="216"/>
        <w:jc w:val="both"/>
        <w:rPr>
          <w:b/>
          <w:color w:val="0E0B05" w:themeColor="text2"/>
          <w:sz w:val="40"/>
          <w:szCs w:val="40"/>
        </w:rPr>
      </w:pPr>
      <w:r>
        <w:rPr>
          <w:b/>
          <w:color w:val="0E0B05" w:themeColor="text2"/>
          <w:sz w:val="40"/>
          <w:szCs w:val="40"/>
        </w:rPr>
        <w:t>Declaration</w:t>
      </w:r>
    </w:p>
    <w:p w14:paraId="4D51FE5D" w14:textId="323EB335" w:rsidR="00997C11" w:rsidRDefault="00A15E16" w:rsidP="00E90D0A">
      <w:pPr>
        <w:pStyle w:val="ListBullet"/>
        <w:numPr>
          <w:ilvl w:val="0"/>
          <w:numId w:val="0"/>
        </w:numPr>
        <w:ind w:left="216" w:hanging="216"/>
        <w:jc w:val="both"/>
        <w:rPr>
          <w:color w:val="0E0B05" w:themeColor="text2"/>
          <w:sz w:val="32"/>
          <w:szCs w:val="32"/>
        </w:rPr>
      </w:pPr>
      <w:r>
        <w:rPr>
          <w:color w:val="0E0B05" w:themeColor="text2"/>
          <w:sz w:val="32"/>
          <w:szCs w:val="32"/>
        </w:rPr>
        <w:t>I Hereby</w:t>
      </w:r>
      <w:r w:rsidR="00536AA3">
        <w:rPr>
          <w:color w:val="0E0B05" w:themeColor="text2"/>
          <w:sz w:val="32"/>
          <w:szCs w:val="32"/>
        </w:rPr>
        <w:t xml:space="preserve"> declare that the details furnished above are true and</w:t>
      </w:r>
      <w:r w:rsidR="00FE3C4D">
        <w:rPr>
          <w:color w:val="0E0B05" w:themeColor="text2"/>
          <w:sz w:val="32"/>
          <w:szCs w:val="32"/>
        </w:rPr>
        <w:t xml:space="preserve"> correct to the best of my knowledge</w:t>
      </w:r>
      <w:r w:rsidR="008103A2">
        <w:rPr>
          <w:color w:val="0E0B05" w:themeColor="text2"/>
          <w:sz w:val="32"/>
          <w:szCs w:val="32"/>
        </w:rPr>
        <w:t>.</w:t>
      </w:r>
    </w:p>
    <w:p w14:paraId="2A6DBC71" w14:textId="6B9E9BE4" w:rsidR="008103A2" w:rsidRDefault="008103A2" w:rsidP="00E90D0A">
      <w:pPr>
        <w:pStyle w:val="ListBullet"/>
        <w:numPr>
          <w:ilvl w:val="0"/>
          <w:numId w:val="0"/>
        </w:numPr>
        <w:ind w:left="216" w:hanging="216"/>
        <w:jc w:val="both"/>
        <w:rPr>
          <w:b/>
          <w:color w:val="0E0B05" w:themeColor="text2"/>
          <w:sz w:val="32"/>
          <w:szCs w:val="32"/>
        </w:rPr>
      </w:pPr>
      <w:r>
        <w:rPr>
          <w:b/>
          <w:color w:val="0E0B05" w:themeColor="text2"/>
          <w:sz w:val="32"/>
          <w:szCs w:val="32"/>
        </w:rPr>
        <w:t>Place:</w:t>
      </w:r>
    </w:p>
    <w:p w14:paraId="16B4A855" w14:textId="1D4B70EA" w:rsidR="00601C65" w:rsidRPr="008103A2" w:rsidRDefault="008103A2" w:rsidP="003A6471">
      <w:pPr>
        <w:pStyle w:val="ListBullet"/>
        <w:numPr>
          <w:ilvl w:val="0"/>
          <w:numId w:val="0"/>
        </w:numPr>
        <w:ind w:left="216" w:hanging="216"/>
        <w:jc w:val="both"/>
        <w:rPr>
          <w:b/>
          <w:color w:val="0E0B05" w:themeColor="text2"/>
          <w:sz w:val="32"/>
          <w:szCs w:val="32"/>
        </w:rPr>
      </w:pPr>
      <w:commentRangeStart w:id="1"/>
      <w:r>
        <w:rPr>
          <w:b/>
          <w:color w:val="0E0B05" w:themeColor="text2"/>
          <w:sz w:val="32"/>
          <w:szCs w:val="32"/>
        </w:rPr>
        <w:t>Date</w:t>
      </w:r>
      <w:commentRangeEnd w:id="1"/>
      <w:r w:rsidR="00F44D4D">
        <w:rPr>
          <w:rStyle w:val="CommentReference"/>
        </w:rPr>
        <w:commentReference w:id="1"/>
      </w:r>
      <w:r>
        <w:rPr>
          <w:b/>
          <w:color w:val="0E0B05" w:themeColor="text2"/>
          <w:sz w:val="32"/>
          <w:szCs w:val="32"/>
        </w:rPr>
        <w:t xml:space="preserve">: </w:t>
      </w:r>
      <w:r w:rsidR="00DE148E">
        <w:rPr>
          <w:b/>
          <w:color w:val="0E0B05" w:themeColor="text2"/>
          <w:sz w:val="32"/>
          <w:szCs w:val="32"/>
        </w:rPr>
        <w:t xml:space="preserve">                                                                  signature</w:t>
      </w:r>
    </w:p>
    <w:sectPr w:rsidR="00601C65" w:rsidRPr="008103A2">
      <w:headerReference w:type="default" r:id="rId12"/>
      <w:footerReference w:type="default" r:id="rId13"/>
      <w:headerReference w:type="first" r:id="rId14"/>
      <w:pgSz w:w="12240" w:h="15840" w:code="1"/>
      <w:pgMar w:top="1296" w:right="1368" w:bottom="1440" w:left="1368" w:header="720" w:footer="108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lman Pasha" w:date="2017-10-14T20:24:00Z" w:initials="SP">
    <w:p w14:paraId="3DCF5ECE" w14:textId="5774E2DF" w:rsidR="00F44D4D" w:rsidRDefault="00F44D4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F5E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F5ECE" w16cid:durableId="1D8CF0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08C9" w14:textId="77777777" w:rsidR="004400FF" w:rsidRDefault="004400FF">
      <w:r>
        <w:separator/>
      </w:r>
    </w:p>
  </w:endnote>
  <w:endnote w:type="continuationSeparator" w:id="0">
    <w:p w14:paraId="2D22C63C" w14:textId="77777777" w:rsidR="004400FF" w:rsidRDefault="0044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6333F" w14:textId="10EA3F16" w:rsidR="00CF142E" w:rsidRDefault="005F2F43">
    <w:pPr>
      <w:pStyle w:val="Footer"/>
    </w:pPr>
    <w:r>
      <w:fldChar w:fldCharType="begin"/>
    </w:r>
    <w:r>
      <w:instrText xml:space="preserve"> PAGE   \* MERGEFORMAT </w:instrText>
    </w:r>
    <w:r>
      <w:fldChar w:fldCharType="separate"/>
    </w:r>
    <w:r w:rsidR="00A13B5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80EAB" w14:textId="77777777" w:rsidR="004400FF" w:rsidRDefault="004400FF">
      <w:r>
        <w:separator/>
      </w:r>
    </w:p>
  </w:footnote>
  <w:footnote w:type="continuationSeparator" w:id="0">
    <w:p w14:paraId="6A1D6C44" w14:textId="77777777" w:rsidR="004400FF" w:rsidRDefault="00440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C191" w14:textId="77777777" w:rsidR="00CF142E" w:rsidRDefault="005F2F43">
    <w:r>
      <w:rPr>
        <w:noProof/>
        <w:lang w:eastAsia="en-US"/>
      </w:rPr>
      <mc:AlternateContent>
        <mc:Choice Requires="wps">
          <w:drawing>
            <wp:anchor distT="0" distB="0" distL="114300" distR="114300" simplePos="0" relativeHeight="251665408" behindDoc="1" locked="0" layoutInCell="1" allowOverlap="1" wp14:anchorId="027FA8DA" wp14:editId="767D6EC3">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186A0ECD"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ABD3A" w14:textId="77777777" w:rsidR="00CF142E" w:rsidRDefault="005F2F43">
    <w:r>
      <w:rPr>
        <w:noProof/>
        <w:lang w:eastAsia="en-US"/>
      </w:rPr>
      <mc:AlternateContent>
        <mc:Choice Requires="wpg">
          <w:drawing>
            <wp:anchor distT="0" distB="0" distL="114300" distR="114300" simplePos="0" relativeHeight="251663360" behindDoc="1" locked="0" layoutInCell="1" allowOverlap="1" wp14:anchorId="450F2F30" wp14:editId="72921C7A">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599"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6A5B5E91" w14:textId="77777777" w:rsidR="00CF142E" w:rsidRDefault="00CF142E">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450F2F30"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">
              <v:shape id="Frame 5" o:spid="_x0000_s1027" style="position:absolute;left:1333;width:73152;height:96012;visibility:visible;mso-wrap-style:square;v-text-anchor:middle" coordsize="7315200,9601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5;top:4286;width:3582;height:8020;visibility:visible;mso-wrap-style:square;v-text-anchor:top" coordsize="240,528"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6A5B5E91" w14:textId="77777777" w:rsidR="00CF142E" w:rsidRDefault="00CF142E">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C900BF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0E00B2"/>
    <w:multiLevelType w:val="hybridMultilevel"/>
    <w:tmpl w:val="B66C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73029"/>
    <w:multiLevelType w:val="hybridMultilevel"/>
    <w:tmpl w:val="95D4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844A5"/>
    <w:multiLevelType w:val="hybridMultilevel"/>
    <w:tmpl w:val="53EC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B7E52"/>
    <w:multiLevelType w:val="hybridMultilevel"/>
    <w:tmpl w:val="D1C4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C4CC8"/>
    <w:multiLevelType w:val="hybridMultilevel"/>
    <w:tmpl w:val="A69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1"/>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0"/>
  </w:num>
  <w:num w:numId="15">
    <w:abstractNumId w:val="15"/>
  </w:num>
  <w:num w:numId="16">
    <w:abstractNumId w:val="16"/>
  </w:num>
  <w:num w:numId="17">
    <w:abstractNumId w:val="13"/>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man Pasha">
    <w15:presenceInfo w15:providerId="Windows Live" w15:userId="81bc65cb7303d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attachedTemplate r:id="rId1"/>
  <w:defaultTabStop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F7"/>
    <w:rsid w:val="00026930"/>
    <w:rsid w:val="00030E59"/>
    <w:rsid w:val="00033D06"/>
    <w:rsid w:val="00034385"/>
    <w:rsid w:val="0006193D"/>
    <w:rsid w:val="000830C8"/>
    <w:rsid w:val="00092D72"/>
    <w:rsid w:val="000A49CB"/>
    <w:rsid w:val="000C5AD9"/>
    <w:rsid w:val="001205A0"/>
    <w:rsid w:val="0013256C"/>
    <w:rsid w:val="00153DC5"/>
    <w:rsid w:val="00157EC9"/>
    <w:rsid w:val="00167DDE"/>
    <w:rsid w:val="00176304"/>
    <w:rsid w:val="00193FA5"/>
    <w:rsid w:val="001B07D9"/>
    <w:rsid w:val="001D1235"/>
    <w:rsid w:val="001D5FE3"/>
    <w:rsid w:val="00232A15"/>
    <w:rsid w:val="00266CC4"/>
    <w:rsid w:val="002A5A7A"/>
    <w:rsid w:val="002C015A"/>
    <w:rsid w:val="002E6095"/>
    <w:rsid w:val="00317D0F"/>
    <w:rsid w:val="00341EBA"/>
    <w:rsid w:val="003539A9"/>
    <w:rsid w:val="0037096D"/>
    <w:rsid w:val="0038022E"/>
    <w:rsid w:val="003A6471"/>
    <w:rsid w:val="003B5306"/>
    <w:rsid w:val="003D4E47"/>
    <w:rsid w:val="003D4EF1"/>
    <w:rsid w:val="003E57C8"/>
    <w:rsid w:val="0040417E"/>
    <w:rsid w:val="004148CA"/>
    <w:rsid w:val="00415E9F"/>
    <w:rsid w:val="0041737C"/>
    <w:rsid w:val="004400FF"/>
    <w:rsid w:val="00440252"/>
    <w:rsid w:val="00486AAD"/>
    <w:rsid w:val="004906CF"/>
    <w:rsid w:val="004D744B"/>
    <w:rsid w:val="004E1350"/>
    <w:rsid w:val="004E26EA"/>
    <w:rsid w:val="005242C9"/>
    <w:rsid w:val="00536AA3"/>
    <w:rsid w:val="00595D07"/>
    <w:rsid w:val="00597F48"/>
    <w:rsid w:val="005A36C5"/>
    <w:rsid w:val="005A73DA"/>
    <w:rsid w:val="005F2F43"/>
    <w:rsid w:val="00601C65"/>
    <w:rsid w:val="00603E26"/>
    <w:rsid w:val="0063155F"/>
    <w:rsid w:val="00650499"/>
    <w:rsid w:val="00680372"/>
    <w:rsid w:val="006824DF"/>
    <w:rsid w:val="006A429D"/>
    <w:rsid w:val="006B4A00"/>
    <w:rsid w:val="006B6031"/>
    <w:rsid w:val="006C0FF9"/>
    <w:rsid w:val="006E4DE1"/>
    <w:rsid w:val="006F4927"/>
    <w:rsid w:val="00717D33"/>
    <w:rsid w:val="00743C1F"/>
    <w:rsid w:val="00745750"/>
    <w:rsid w:val="007563DF"/>
    <w:rsid w:val="00786CB0"/>
    <w:rsid w:val="007B7ADA"/>
    <w:rsid w:val="007C4ABD"/>
    <w:rsid w:val="007D1789"/>
    <w:rsid w:val="007E328F"/>
    <w:rsid w:val="007E5F9D"/>
    <w:rsid w:val="008103A2"/>
    <w:rsid w:val="00815102"/>
    <w:rsid w:val="00841806"/>
    <w:rsid w:val="00851DE7"/>
    <w:rsid w:val="0086752A"/>
    <w:rsid w:val="008A3C9B"/>
    <w:rsid w:val="008B30FE"/>
    <w:rsid w:val="008E410F"/>
    <w:rsid w:val="009157DF"/>
    <w:rsid w:val="00950F36"/>
    <w:rsid w:val="00984EEE"/>
    <w:rsid w:val="00993814"/>
    <w:rsid w:val="00997C11"/>
    <w:rsid w:val="009A578B"/>
    <w:rsid w:val="009A7C90"/>
    <w:rsid w:val="009C2C70"/>
    <w:rsid w:val="009C749B"/>
    <w:rsid w:val="009D722A"/>
    <w:rsid w:val="00A026E8"/>
    <w:rsid w:val="00A13B56"/>
    <w:rsid w:val="00A15E16"/>
    <w:rsid w:val="00A466E5"/>
    <w:rsid w:val="00A7408F"/>
    <w:rsid w:val="00A96F88"/>
    <w:rsid w:val="00AB181A"/>
    <w:rsid w:val="00AD18DE"/>
    <w:rsid w:val="00AE16F7"/>
    <w:rsid w:val="00AE60E6"/>
    <w:rsid w:val="00B0520B"/>
    <w:rsid w:val="00B33174"/>
    <w:rsid w:val="00B34112"/>
    <w:rsid w:val="00B374FA"/>
    <w:rsid w:val="00B57DCF"/>
    <w:rsid w:val="00B64545"/>
    <w:rsid w:val="00BA4C04"/>
    <w:rsid w:val="00BB34EF"/>
    <w:rsid w:val="00BC4EED"/>
    <w:rsid w:val="00BC7556"/>
    <w:rsid w:val="00BD109F"/>
    <w:rsid w:val="00BD4796"/>
    <w:rsid w:val="00C00F59"/>
    <w:rsid w:val="00C07FAA"/>
    <w:rsid w:val="00C17500"/>
    <w:rsid w:val="00C17B32"/>
    <w:rsid w:val="00C326BE"/>
    <w:rsid w:val="00C57774"/>
    <w:rsid w:val="00C60ABA"/>
    <w:rsid w:val="00C842F0"/>
    <w:rsid w:val="00C94437"/>
    <w:rsid w:val="00CA3E36"/>
    <w:rsid w:val="00CA7A66"/>
    <w:rsid w:val="00CB3CEB"/>
    <w:rsid w:val="00CE3086"/>
    <w:rsid w:val="00CF142E"/>
    <w:rsid w:val="00CF1819"/>
    <w:rsid w:val="00D01E8C"/>
    <w:rsid w:val="00D25576"/>
    <w:rsid w:val="00D2779D"/>
    <w:rsid w:val="00D71DB8"/>
    <w:rsid w:val="00DC32F9"/>
    <w:rsid w:val="00DC40E3"/>
    <w:rsid w:val="00DD6131"/>
    <w:rsid w:val="00DE148E"/>
    <w:rsid w:val="00DE2C15"/>
    <w:rsid w:val="00DE6C32"/>
    <w:rsid w:val="00E40C55"/>
    <w:rsid w:val="00E52B62"/>
    <w:rsid w:val="00E55B6C"/>
    <w:rsid w:val="00E6695C"/>
    <w:rsid w:val="00E73A12"/>
    <w:rsid w:val="00E77055"/>
    <w:rsid w:val="00E83D18"/>
    <w:rsid w:val="00E87AE0"/>
    <w:rsid w:val="00E90D0A"/>
    <w:rsid w:val="00EA592C"/>
    <w:rsid w:val="00EB2970"/>
    <w:rsid w:val="00EF761D"/>
    <w:rsid w:val="00F2412E"/>
    <w:rsid w:val="00F37A5F"/>
    <w:rsid w:val="00F44D4D"/>
    <w:rsid w:val="00F50AD9"/>
    <w:rsid w:val="00F51BB1"/>
    <w:rsid w:val="00F720FF"/>
    <w:rsid w:val="00F739EB"/>
    <w:rsid w:val="00F85FF7"/>
    <w:rsid w:val="00FA37F1"/>
    <w:rsid w:val="00FA56C3"/>
    <w:rsid w:val="00FB252D"/>
    <w:rsid w:val="00FD5B3B"/>
    <w:rsid w:val="00FE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227B64"/>
  <w15:chartTrackingRefBased/>
  <w15:docId w15:val="{AD868F63-E40B-754C-BF72-44891B4A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before="120" w:after="120"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4D744B"/>
    <w:rPr>
      <w:color w:val="53C3C7" w:themeColor="hyperlink"/>
      <w:u w:val="single"/>
    </w:rPr>
  </w:style>
  <w:style w:type="character" w:styleId="UnresolvedMention">
    <w:name w:val="Unresolved Mention"/>
    <w:basedOn w:val="DefaultParagraphFont"/>
    <w:uiPriority w:val="99"/>
    <w:semiHidden/>
    <w:unhideWhenUsed/>
    <w:rsid w:val="004D744B"/>
    <w:rPr>
      <w:color w:val="808080"/>
      <w:shd w:val="clear" w:color="auto" w:fill="E6E6E6"/>
    </w:rPr>
  </w:style>
  <w:style w:type="table" w:styleId="TableGrid">
    <w:name w:val="Table Grid"/>
    <w:basedOn w:val="TableNormal"/>
    <w:uiPriority w:val="39"/>
    <w:rsid w:val="00C57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44D4D"/>
    <w:rPr>
      <w:sz w:val="16"/>
      <w:szCs w:val="16"/>
    </w:rPr>
  </w:style>
  <w:style w:type="paragraph" w:styleId="CommentText">
    <w:name w:val="annotation text"/>
    <w:basedOn w:val="Normal"/>
    <w:link w:val="CommentTextChar"/>
    <w:uiPriority w:val="99"/>
    <w:semiHidden/>
    <w:unhideWhenUsed/>
    <w:rsid w:val="00F44D4D"/>
    <w:pPr>
      <w:spacing w:line="240" w:lineRule="auto"/>
    </w:pPr>
  </w:style>
  <w:style w:type="character" w:customStyle="1" w:styleId="CommentTextChar">
    <w:name w:val="Comment Text Char"/>
    <w:basedOn w:val="DefaultParagraphFont"/>
    <w:link w:val="CommentText"/>
    <w:uiPriority w:val="99"/>
    <w:semiHidden/>
    <w:rsid w:val="00F44D4D"/>
  </w:style>
  <w:style w:type="paragraph" w:styleId="CommentSubject">
    <w:name w:val="annotation subject"/>
    <w:basedOn w:val="CommentText"/>
    <w:next w:val="CommentText"/>
    <w:link w:val="CommentSubjectChar"/>
    <w:uiPriority w:val="99"/>
    <w:semiHidden/>
    <w:unhideWhenUsed/>
    <w:rsid w:val="00F44D4D"/>
    <w:rPr>
      <w:b/>
      <w:bCs/>
    </w:rPr>
  </w:style>
  <w:style w:type="character" w:customStyle="1" w:styleId="CommentSubjectChar">
    <w:name w:val="Comment Subject Char"/>
    <w:basedOn w:val="CommentTextChar"/>
    <w:link w:val="CommentSubject"/>
    <w:uiPriority w:val="99"/>
    <w:semiHidden/>
    <w:rsid w:val="00F44D4D"/>
    <w:rPr>
      <w:b/>
      <w:bCs/>
    </w:rPr>
  </w:style>
  <w:style w:type="paragraph" w:styleId="BalloonText">
    <w:name w:val="Balloon Text"/>
    <w:basedOn w:val="Normal"/>
    <w:link w:val="BalloonTextChar"/>
    <w:uiPriority w:val="99"/>
    <w:semiHidden/>
    <w:unhideWhenUsed/>
    <w:rsid w:val="00F44D4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F44D4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man88925@gmail.com" TargetMode="Externa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17" Type="http://schemas.openxmlformats.org/officeDocument/2006/relationships/glossaryDocument" Target="glossary/document.xml" /><Relationship Id="rId2" Type="http://schemas.openxmlformats.org/officeDocument/2006/relationships/numbering" Target="numbering.xml" /><Relationship Id="rId16" Type="http://schemas.microsoft.com/office/2011/relationships/people" Target="people.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6/09/relationships/commentsIds" Target="commentsIds.xml" /><Relationship Id="rId5" Type="http://schemas.openxmlformats.org/officeDocument/2006/relationships/webSettings" Target="webSettings.xml" /><Relationship Id="rId15" Type="http://schemas.openxmlformats.org/officeDocument/2006/relationships/fontTable" Target="fontTable.xml" /><Relationship Id="rId10" Type="http://schemas.microsoft.com/office/2011/relationships/commentsExtended" Target="commentsExtended.xml" /><Relationship Id="rId4" Type="http://schemas.openxmlformats.org/officeDocument/2006/relationships/settings" Target="settings.xml" /><Relationship Id="rId9" Type="http://schemas.openxmlformats.org/officeDocument/2006/relationships/comments" Target="comments.xml" /><Relationship Id="rId14"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7b18A5ECAB-047D-6F49-AA6A-8ADA5E3DC895%7dtf50002018.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FC0CF9C09C6147BF4E7445EF1C3331"/>
        <w:category>
          <w:name w:val="General"/>
          <w:gallery w:val="placeholder"/>
        </w:category>
        <w:types>
          <w:type w:val="bbPlcHdr"/>
        </w:types>
        <w:behaviors>
          <w:behavior w:val="content"/>
        </w:behaviors>
        <w:guid w:val="{950BE7FC-F06C-C749-BC26-71EDDE3205B3}"/>
      </w:docPartPr>
      <w:docPartBody>
        <w:p w:rsidR="002D1BE6" w:rsidRDefault="008976A8">
          <w:pPr>
            <w:pStyle w:val="9FFC0CF9C09C6147BF4E7445EF1C3331"/>
          </w:pPr>
          <w:r>
            <w:t>Objective</w:t>
          </w:r>
        </w:p>
      </w:docPartBody>
    </w:docPart>
    <w:docPart>
      <w:docPartPr>
        <w:name w:val="797D8C5614E44F48A3DE9683B04F1A9E"/>
        <w:category>
          <w:name w:val="General"/>
          <w:gallery w:val="placeholder"/>
        </w:category>
        <w:types>
          <w:type w:val="bbPlcHdr"/>
        </w:types>
        <w:behaviors>
          <w:behavior w:val="content"/>
        </w:behaviors>
        <w:guid w:val="{31BB028D-DFB7-8A49-967B-C070FCDA7712}"/>
      </w:docPartPr>
      <w:docPartBody>
        <w:p w:rsidR="002D1BE6" w:rsidRDefault="008976A8">
          <w:pPr>
            <w:pStyle w:val="797D8C5614E44F48A3DE9683B04F1A9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A8"/>
    <w:rsid w:val="00062739"/>
    <w:rsid w:val="002D1BE6"/>
    <w:rsid w:val="0043592C"/>
    <w:rsid w:val="008976A8"/>
    <w:rsid w:val="008F004D"/>
    <w:rsid w:val="009F3A01"/>
    <w:rsid w:val="00AA49B8"/>
    <w:rsid w:val="00DC7228"/>
    <w:rsid w:val="00EB21BF"/>
    <w:rsid w:val="00F4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F20FE8FCA0044824A03B8DD7BB3BA">
    <w:name w:val="C62F20FE8FCA0044824A03B8DD7BB3BA"/>
  </w:style>
  <w:style w:type="paragraph" w:customStyle="1" w:styleId="13697146E6DE3846B80FF5E4C821F073">
    <w:name w:val="13697146E6DE3846B80FF5E4C821F073"/>
  </w:style>
  <w:style w:type="paragraph" w:customStyle="1" w:styleId="9FFC0CF9C09C6147BF4E7445EF1C3331">
    <w:name w:val="9FFC0CF9C09C6147BF4E7445EF1C3331"/>
  </w:style>
  <w:style w:type="paragraph" w:customStyle="1" w:styleId="1ED8B263E940F646AD690A11817C4EE4">
    <w:name w:val="1ED8B263E940F646AD690A11817C4EE4"/>
  </w:style>
  <w:style w:type="paragraph" w:customStyle="1" w:styleId="A3DDFEBA539E654CB4F90350E4DEF0AF">
    <w:name w:val="A3DDFEBA539E654CB4F90350E4DEF0AF"/>
  </w:style>
  <w:style w:type="paragraph" w:customStyle="1" w:styleId="303900EC51B7724689FCB1C4AF28EA7D">
    <w:name w:val="303900EC51B7724689FCB1C4AF28EA7D"/>
  </w:style>
  <w:style w:type="paragraph" w:customStyle="1" w:styleId="13CB4DEC734F514BBB158D5A9E24A345">
    <w:name w:val="13CB4DEC734F514BBB158D5A9E24A345"/>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4CCA54355282F84A8E8A688B99722987">
    <w:name w:val="4CCA54355282F84A8E8A688B99722987"/>
  </w:style>
  <w:style w:type="paragraph" w:customStyle="1" w:styleId="797D8C5614E44F48A3DE9683B04F1A9E">
    <w:name w:val="797D8C5614E44F48A3DE9683B04F1A9E"/>
  </w:style>
  <w:style w:type="paragraph" w:customStyle="1" w:styleId="1B4267BF01CD3B43B3011AC4326A41B2">
    <w:name w:val="1B4267BF01CD3B43B3011AC4326A41B2"/>
  </w:style>
  <w:style w:type="paragraph" w:customStyle="1" w:styleId="8E7C6831B16C404B868E0177A2960A7D">
    <w:name w:val="8E7C6831B16C404B868E0177A2960A7D"/>
  </w:style>
  <w:style w:type="paragraph" w:customStyle="1" w:styleId="237E58F144EC89419DD7439B7D68B8F1">
    <w:name w:val="237E58F144EC89419DD7439B7D68B8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2254C-D0C4-9943-8396-57F5AA690C9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%7b18A5ECAB-047D-6F49-AA6A-8ADA5E3DC895%7dtf50002018.dotx</Template>
  <TotalTime>1</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Pasha</dc:creator>
  <cp:keywords/>
  <dc:description/>
  <cp:lastModifiedBy>Salman Pasha</cp:lastModifiedBy>
  <cp:revision>3</cp:revision>
  <dcterms:created xsi:type="dcterms:W3CDTF">2017-10-14T15:03:00Z</dcterms:created>
  <dcterms:modified xsi:type="dcterms:W3CDTF">2017-10-14T15:06:00Z</dcterms:modified>
</cp:coreProperties>
</file>